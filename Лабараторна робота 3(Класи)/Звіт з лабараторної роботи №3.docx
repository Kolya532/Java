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7C88B44D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FA6F27">
        <w:rPr>
          <w:sz w:val="28"/>
          <w:szCs w:val="28"/>
        </w:rPr>
        <w:t xml:space="preserve">вивчити особливості роботи з власними класами у </w:t>
      </w:r>
      <w:proofErr w:type="spellStart"/>
      <w:r w:rsidR="00FA6F27">
        <w:rPr>
          <w:sz w:val="28"/>
          <w:szCs w:val="28"/>
        </w:rPr>
        <w:t>Java</w:t>
      </w:r>
      <w:proofErr w:type="spellEnd"/>
      <w:r w:rsidR="00FA6F27">
        <w:rPr>
          <w:sz w:val="28"/>
          <w:szCs w:val="2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0F3E0E9D" w14:textId="5BEBF67A" w:rsidR="009E561C" w:rsidRPr="009E561C" w:rsidRDefault="003F1887" w:rsidP="009E561C">
      <w:pPr>
        <w:spacing w:after="120" w:line="360" w:lineRule="auto"/>
        <w:rPr>
          <w:bCs/>
          <w:iCs/>
        </w:rPr>
      </w:pPr>
      <w:r w:rsidRPr="003F1887">
        <w:rPr>
          <w:bCs/>
          <w:iCs/>
          <w:lang w:val="uk-UA"/>
        </w:rPr>
        <w:t>1.</w:t>
      </w:r>
      <w:proofErr w:type="spellStart"/>
      <w:r w:rsidRPr="003F1887">
        <w:rPr>
          <w:b/>
          <w:bCs/>
          <w:iCs/>
        </w:rPr>
        <w:t>Розробити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консольний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застосунок</w:t>
      </w:r>
      <w:proofErr w:type="spellEnd"/>
      <w:r w:rsidRPr="003F1887">
        <w:rPr>
          <w:b/>
          <w:bCs/>
          <w:iCs/>
        </w:rPr>
        <w:t xml:space="preserve"> для </w:t>
      </w:r>
      <w:proofErr w:type="spellStart"/>
      <w:r w:rsidRPr="003F1887">
        <w:rPr>
          <w:b/>
          <w:bCs/>
          <w:iCs/>
        </w:rPr>
        <w:t>роботи</w:t>
      </w:r>
      <w:proofErr w:type="spellEnd"/>
      <w:r w:rsidRPr="003F1887">
        <w:rPr>
          <w:b/>
          <w:bCs/>
          <w:iCs/>
        </w:rPr>
        <w:t xml:space="preserve"> з </w:t>
      </w:r>
      <w:proofErr w:type="spellStart"/>
      <w:r w:rsidRPr="003F1887">
        <w:rPr>
          <w:b/>
          <w:bCs/>
          <w:iCs/>
        </w:rPr>
        <w:t>класом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згідно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свого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варіанту</w:t>
      </w:r>
      <w:proofErr w:type="spellEnd"/>
      <w:r w:rsidRPr="003F1887">
        <w:rPr>
          <w:b/>
          <w:bCs/>
          <w:iCs/>
        </w:rPr>
        <w:t xml:space="preserve">. </w:t>
      </w:r>
      <w:proofErr w:type="spellStart"/>
      <w:r w:rsidRPr="003F1887">
        <w:rPr>
          <w:b/>
          <w:bCs/>
          <w:iCs/>
        </w:rPr>
        <w:t>Створити</w:t>
      </w:r>
      <w:proofErr w:type="spellEnd"/>
      <w:r w:rsidRPr="003F1887">
        <w:rPr>
          <w:b/>
          <w:bCs/>
          <w:iCs/>
        </w:rPr>
        <w:t xml:space="preserve"> не </w:t>
      </w:r>
      <w:proofErr w:type="spellStart"/>
      <w:r w:rsidRPr="003F1887">
        <w:rPr>
          <w:b/>
          <w:bCs/>
          <w:iCs/>
        </w:rPr>
        <w:t>менше</w:t>
      </w:r>
      <w:proofErr w:type="spellEnd"/>
      <w:r w:rsidRPr="003F1887">
        <w:rPr>
          <w:b/>
          <w:bCs/>
          <w:iCs/>
        </w:rPr>
        <w:t xml:space="preserve"> 10 </w:t>
      </w:r>
      <w:proofErr w:type="spellStart"/>
      <w:r w:rsidRPr="003F1887">
        <w:rPr>
          <w:b/>
          <w:bCs/>
          <w:iCs/>
        </w:rPr>
        <w:t>записів</w:t>
      </w:r>
      <w:proofErr w:type="spellEnd"/>
      <w:r w:rsidRPr="003F1887">
        <w:rPr>
          <w:b/>
          <w:bCs/>
          <w:iCs/>
        </w:rPr>
        <w:t xml:space="preserve"> для </w:t>
      </w:r>
      <w:proofErr w:type="spellStart"/>
      <w:r w:rsidRPr="003F1887">
        <w:rPr>
          <w:b/>
          <w:bCs/>
          <w:iCs/>
        </w:rPr>
        <w:t>виконання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операцій</w:t>
      </w:r>
      <w:proofErr w:type="spellEnd"/>
      <w:r w:rsidRPr="003F1887">
        <w:rPr>
          <w:b/>
          <w:bCs/>
          <w:iCs/>
        </w:rPr>
        <w:t xml:space="preserve">, </w:t>
      </w:r>
      <w:proofErr w:type="spellStart"/>
      <w:r w:rsidRPr="003F1887">
        <w:rPr>
          <w:b/>
          <w:bCs/>
          <w:iCs/>
        </w:rPr>
        <w:t>вказаних</w:t>
      </w:r>
      <w:proofErr w:type="spellEnd"/>
      <w:r w:rsidRPr="003F1887">
        <w:rPr>
          <w:b/>
          <w:bCs/>
          <w:iCs/>
        </w:rPr>
        <w:t xml:space="preserve"> у </w:t>
      </w:r>
      <w:proofErr w:type="spellStart"/>
      <w:r w:rsidRPr="003F1887">
        <w:rPr>
          <w:b/>
          <w:bCs/>
          <w:iCs/>
        </w:rPr>
        <w:t>завданні</w:t>
      </w:r>
      <w:proofErr w:type="spellEnd"/>
      <w:r w:rsidRPr="003F1887">
        <w:rPr>
          <w:b/>
          <w:bCs/>
          <w:iCs/>
        </w:rPr>
        <w:t xml:space="preserve">. Для </w:t>
      </w:r>
      <w:proofErr w:type="spellStart"/>
      <w:r w:rsidRPr="003F1887">
        <w:rPr>
          <w:b/>
          <w:bCs/>
          <w:iCs/>
        </w:rPr>
        <w:t>ідентифікації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спроби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введення</w:t>
      </w:r>
      <w:proofErr w:type="spellEnd"/>
      <w:r w:rsidRPr="003F1887">
        <w:rPr>
          <w:b/>
          <w:bCs/>
          <w:iCs/>
        </w:rPr>
        <w:t xml:space="preserve"> з </w:t>
      </w:r>
      <w:proofErr w:type="spellStart"/>
      <w:r w:rsidRPr="003F1887">
        <w:rPr>
          <w:b/>
          <w:bCs/>
          <w:iCs/>
        </w:rPr>
        <w:t>клавіатури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некоректних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даних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описати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виключення</w:t>
      </w:r>
      <w:proofErr w:type="spellEnd"/>
      <w:r w:rsidRPr="003F1887">
        <w:rPr>
          <w:b/>
          <w:bCs/>
          <w:iCs/>
        </w:rPr>
        <w:t>.</w:t>
      </w:r>
    </w:p>
    <w:p w14:paraId="5AC36650" w14:textId="77777777" w:rsidR="009E561C" w:rsidRPr="009E561C" w:rsidRDefault="009E561C" w:rsidP="009E561C">
      <w:pPr>
        <w:pStyle w:val="Default"/>
        <w:spacing w:before="120" w:after="120" w:line="360" w:lineRule="auto"/>
      </w:pPr>
      <w:r w:rsidRPr="009E561C">
        <w:t xml:space="preserve">Описати клас для бази зданих з інформацією про книги у формі: автор, назва книги, видавництво, рік видання. Вивести дані про книги з програмування (перевіряти, чи є частиною назви книги слово «програмування» з малої або великої літери) у порядку спадання років видань. </w:t>
      </w:r>
    </w:p>
    <w:p w14:paraId="5156EF31" w14:textId="008F7651" w:rsidR="003F1887" w:rsidRPr="003F1887" w:rsidRDefault="003F1887" w:rsidP="003F1887">
      <w:pPr>
        <w:pStyle w:val="Default"/>
        <w:spacing w:after="120" w:line="360" w:lineRule="auto"/>
        <w:rPr>
          <w:b/>
          <w:color w:val="auto"/>
        </w:rPr>
      </w:pPr>
      <w:r w:rsidRPr="003F1887">
        <w:rPr>
          <w:bCs/>
          <w:iCs/>
          <w:color w:val="auto"/>
        </w:rPr>
        <w:t>2.</w:t>
      </w:r>
      <w:r w:rsidRPr="003F1887">
        <w:rPr>
          <w:b/>
          <w:bCs/>
          <w:iCs/>
          <w:color w:val="auto"/>
        </w:rPr>
        <w:t xml:space="preserve">Розробити консольний застосунок для роботи з базою даних, що зберігається у текстовому файлі (початковий масив не менше 10 записів). Структура бази даних описується класом згідно вашого варіанта. Передбачити роботу з довільною кількістю записів. Для ідентифікації спроби введення з клавіатури некоректних даних описати виключення. Всі поля класу зробити закритими, а доступ до них реалізувати через </w:t>
      </w:r>
      <w:proofErr w:type="spellStart"/>
      <w:r w:rsidRPr="003F1887">
        <w:rPr>
          <w:b/>
          <w:bCs/>
          <w:iCs/>
          <w:color w:val="auto"/>
        </w:rPr>
        <w:t>get</w:t>
      </w:r>
      <w:proofErr w:type="spellEnd"/>
      <w:r w:rsidRPr="003F1887">
        <w:rPr>
          <w:b/>
          <w:bCs/>
          <w:iCs/>
          <w:color w:val="auto"/>
        </w:rPr>
        <w:t xml:space="preserve"> i </w:t>
      </w:r>
      <w:proofErr w:type="spellStart"/>
      <w:r w:rsidRPr="003F1887">
        <w:rPr>
          <w:b/>
          <w:bCs/>
          <w:iCs/>
          <w:color w:val="auto"/>
        </w:rPr>
        <w:t>set</w:t>
      </w:r>
      <w:proofErr w:type="spellEnd"/>
      <w:r w:rsidRPr="003F1887">
        <w:rPr>
          <w:b/>
          <w:bCs/>
          <w:iCs/>
          <w:color w:val="auto"/>
        </w:rPr>
        <w:t xml:space="preserve">. Реалізувати конструктори з параметрами та без параметрів, а ініціалізацію полів виконати через властивості. Реалізувати методи для: </w:t>
      </w:r>
    </w:p>
    <w:p w14:paraId="1DC0204D" w14:textId="45B7A573" w:rsidR="003F1887" w:rsidRPr="003F1887" w:rsidRDefault="003F1887" w:rsidP="003F1887">
      <w:pPr>
        <w:pStyle w:val="Default"/>
        <w:spacing w:after="120" w:line="360" w:lineRule="auto"/>
        <w:rPr>
          <w:b/>
          <w:bCs/>
          <w:iCs/>
          <w:color w:val="auto"/>
        </w:rPr>
      </w:pPr>
      <w:r w:rsidRPr="003F1887">
        <w:rPr>
          <w:b/>
          <w:bCs/>
          <w:iCs/>
          <w:color w:val="auto"/>
        </w:rPr>
        <w:t xml:space="preserve">– додавання записів; редагування записів; знищення записів; виведення інформації з </w:t>
      </w:r>
      <w:proofErr w:type="spellStart"/>
      <w:r w:rsidRPr="003F1887">
        <w:rPr>
          <w:b/>
          <w:bCs/>
          <w:iCs/>
          <w:color w:val="auto"/>
        </w:rPr>
        <w:t>файла</w:t>
      </w:r>
      <w:proofErr w:type="spellEnd"/>
      <w:r w:rsidRPr="003F1887">
        <w:rPr>
          <w:b/>
          <w:bCs/>
          <w:iCs/>
          <w:color w:val="auto"/>
        </w:rPr>
        <w:t xml:space="preserve"> на екран; пошук потрібної інформації за конкретною ознакою (поле Параметр пошуку); сортування за різними полями (поле Параметр сортування). </w:t>
      </w:r>
    </w:p>
    <w:p w14:paraId="63117BF1" w14:textId="77777777" w:rsidR="003F1887" w:rsidRPr="003F1887" w:rsidRDefault="003F1887" w:rsidP="003F1887">
      <w:pPr>
        <w:spacing w:after="120" w:line="360" w:lineRule="auto"/>
        <w:rPr>
          <w:bCs/>
          <w:iCs/>
        </w:rPr>
      </w:pPr>
      <w:r w:rsidRPr="003F1887">
        <w:rPr>
          <w:b/>
          <w:bCs/>
          <w:iCs/>
        </w:rPr>
        <w:t xml:space="preserve">Меню </w:t>
      </w:r>
      <w:proofErr w:type="spellStart"/>
      <w:r w:rsidRPr="003F1887">
        <w:rPr>
          <w:b/>
          <w:bCs/>
          <w:iCs/>
        </w:rPr>
        <w:t>програми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реалізувати</w:t>
      </w:r>
      <w:proofErr w:type="spellEnd"/>
      <w:r w:rsidRPr="003F1887">
        <w:rPr>
          <w:b/>
          <w:bCs/>
          <w:iCs/>
        </w:rPr>
        <w:t xml:space="preserve"> по </w:t>
      </w:r>
      <w:proofErr w:type="spellStart"/>
      <w:r w:rsidRPr="003F1887">
        <w:rPr>
          <w:b/>
          <w:bCs/>
          <w:iCs/>
        </w:rPr>
        <w:t>натисненню</w:t>
      </w:r>
      <w:proofErr w:type="spellEnd"/>
      <w:r w:rsidRPr="003F1887">
        <w:rPr>
          <w:b/>
          <w:bCs/>
          <w:iCs/>
        </w:rPr>
        <w:t xml:space="preserve"> на </w:t>
      </w:r>
      <w:proofErr w:type="spellStart"/>
      <w:r w:rsidRPr="003F1887">
        <w:rPr>
          <w:b/>
          <w:bCs/>
          <w:iCs/>
        </w:rPr>
        <w:t>певні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клавіші</w:t>
      </w:r>
      <w:proofErr w:type="spellEnd"/>
      <w:r w:rsidRPr="003F1887">
        <w:rPr>
          <w:b/>
          <w:bCs/>
          <w:iCs/>
        </w:rPr>
        <w:t xml:space="preserve">: </w:t>
      </w:r>
      <w:proofErr w:type="spellStart"/>
      <w:r w:rsidRPr="003F1887">
        <w:rPr>
          <w:b/>
          <w:bCs/>
          <w:iCs/>
        </w:rPr>
        <w:t>наприклад</w:t>
      </w:r>
      <w:proofErr w:type="spellEnd"/>
      <w:r w:rsidRPr="003F1887">
        <w:rPr>
          <w:b/>
          <w:bCs/>
          <w:iCs/>
        </w:rPr>
        <w:t xml:space="preserve">, </w:t>
      </w:r>
      <w:proofErr w:type="spellStart"/>
      <w:r w:rsidRPr="003F1887">
        <w:rPr>
          <w:b/>
          <w:bCs/>
          <w:iCs/>
        </w:rPr>
        <w:t>Enter</w:t>
      </w:r>
      <w:proofErr w:type="spellEnd"/>
      <w:r w:rsidRPr="003F1887">
        <w:rPr>
          <w:b/>
          <w:bCs/>
          <w:iCs/>
        </w:rPr>
        <w:t xml:space="preserve"> – </w:t>
      </w:r>
      <w:proofErr w:type="spellStart"/>
      <w:r w:rsidRPr="003F1887">
        <w:rPr>
          <w:b/>
          <w:bCs/>
          <w:iCs/>
        </w:rPr>
        <w:t>вихід</w:t>
      </w:r>
      <w:proofErr w:type="spellEnd"/>
      <w:r w:rsidRPr="003F1887">
        <w:rPr>
          <w:b/>
          <w:bCs/>
          <w:iCs/>
        </w:rPr>
        <w:t xml:space="preserve">, п - </w:t>
      </w:r>
      <w:proofErr w:type="spellStart"/>
      <w:r w:rsidRPr="003F1887">
        <w:rPr>
          <w:b/>
          <w:bCs/>
          <w:iCs/>
        </w:rPr>
        <w:t>пошук</w:t>
      </w:r>
      <w:proofErr w:type="spellEnd"/>
      <w:r w:rsidRPr="003F1887">
        <w:rPr>
          <w:b/>
          <w:bCs/>
          <w:iCs/>
        </w:rPr>
        <w:t xml:space="preserve">, р – </w:t>
      </w:r>
      <w:proofErr w:type="spellStart"/>
      <w:r w:rsidRPr="003F1887">
        <w:rPr>
          <w:b/>
          <w:bCs/>
          <w:iCs/>
        </w:rPr>
        <w:t>редагування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тощо</w:t>
      </w:r>
      <w:proofErr w:type="spellEnd"/>
      <w:r w:rsidRPr="003F1887">
        <w:rPr>
          <w:b/>
          <w:bCs/>
          <w:iCs/>
        </w:rPr>
        <w:t>.</w:t>
      </w:r>
    </w:p>
    <w:p w14:paraId="17451CB9" w14:textId="77777777" w:rsidR="003F1887" w:rsidRPr="003F1887" w:rsidRDefault="003F1887" w:rsidP="003F1887">
      <w:pPr>
        <w:spacing w:after="120" w:line="360" w:lineRule="auto"/>
        <w:rPr>
          <w:iCs/>
        </w:rPr>
      </w:pPr>
      <w:proofErr w:type="spellStart"/>
      <w:r w:rsidRPr="003F1887">
        <w:rPr>
          <w:iCs/>
        </w:rPr>
        <w:t>Клас</w:t>
      </w:r>
      <w:proofErr w:type="spellEnd"/>
      <w:r w:rsidRPr="003F1887">
        <w:rPr>
          <w:iCs/>
        </w:rPr>
        <w:t xml:space="preserve"> : </w:t>
      </w:r>
      <w:proofErr w:type="spellStart"/>
      <w:r w:rsidRPr="003F1887">
        <w:rPr>
          <w:iCs/>
        </w:rPr>
        <w:t>Колекція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фільмів</w:t>
      </w:r>
      <w:proofErr w:type="spellEnd"/>
      <w:r w:rsidRPr="003F1887">
        <w:rPr>
          <w:iCs/>
        </w:rPr>
        <w:br/>
        <w:t xml:space="preserve">Поля : </w:t>
      </w:r>
      <w:proofErr w:type="spellStart"/>
      <w:r w:rsidRPr="003F1887">
        <w:rPr>
          <w:iCs/>
        </w:rPr>
        <w:t>Назва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прізвище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режисера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рік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випуску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кіностудія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тривалість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фільму</w:t>
      </w:r>
      <w:proofErr w:type="spellEnd"/>
      <w:r w:rsidRPr="003F1887">
        <w:rPr>
          <w:iCs/>
        </w:rPr>
        <w:br/>
        <w:t xml:space="preserve">Параметр </w:t>
      </w:r>
      <w:proofErr w:type="spellStart"/>
      <w:r w:rsidRPr="003F1887">
        <w:rPr>
          <w:iCs/>
        </w:rPr>
        <w:t>сортування</w:t>
      </w:r>
      <w:proofErr w:type="spellEnd"/>
      <w:r w:rsidRPr="003F1887">
        <w:rPr>
          <w:iCs/>
        </w:rPr>
        <w:t xml:space="preserve"> : </w:t>
      </w:r>
      <w:proofErr w:type="spellStart"/>
      <w:r w:rsidRPr="003F1887">
        <w:rPr>
          <w:iCs/>
        </w:rPr>
        <w:t>Назва</w:t>
      </w:r>
      <w:proofErr w:type="spellEnd"/>
      <w:r w:rsidRPr="003F1887">
        <w:rPr>
          <w:iCs/>
        </w:rPr>
        <w:br/>
        <w:t xml:space="preserve">Параметр </w:t>
      </w:r>
      <w:proofErr w:type="spellStart"/>
      <w:r w:rsidRPr="003F1887">
        <w:rPr>
          <w:iCs/>
        </w:rPr>
        <w:t>пошуку</w:t>
      </w:r>
      <w:proofErr w:type="spellEnd"/>
      <w:r w:rsidRPr="003F1887">
        <w:rPr>
          <w:iCs/>
        </w:rPr>
        <w:t xml:space="preserve"> : </w:t>
      </w:r>
      <w:proofErr w:type="spellStart"/>
      <w:r w:rsidRPr="003F1887">
        <w:rPr>
          <w:iCs/>
        </w:rPr>
        <w:t>Рік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випуску</w:t>
      </w:r>
      <w:proofErr w:type="spellEnd"/>
    </w:p>
    <w:p w14:paraId="7DF8EC30" w14:textId="798D9F52" w:rsidR="0032141E" w:rsidRPr="0010210A" w:rsidRDefault="00686C21" w:rsidP="003F1887">
      <w:pPr>
        <w:spacing w:after="120" w:line="360" w:lineRule="auto"/>
        <w:rPr>
          <w:b/>
          <w:sz w:val="28"/>
          <w:szCs w:val="28"/>
        </w:rPr>
      </w:pPr>
      <w:hyperlink r:id="rId8" w:history="1">
        <w:r w:rsidR="00DF365B" w:rsidRPr="009E561C">
          <w:rPr>
            <w:rStyle w:val="af2"/>
            <w:b/>
            <w:sz w:val="28"/>
            <w:szCs w:val="28"/>
            <w:lang w:val="uk-UA"/>
          </w:rPr>
          <w:t xml:space="preserve">Код на </w:t>
        </w:r>
        <w:r w:rsidR="00DF365B" w:rsidRPr="009E561C">
          <w:rPr>
            <w:rStyle w:val="af2"/>
            <w:b/>
            <w:sz w:val="28"/>
            <w:szCs w:val="28"/>
            <w:lang w:val="en-US"/>
          </w:rPr>
          <w:t>GitHub</w:t>
        </w:r>
      </w:hyperlink>
    </w:p>
    <w:p w14:paraId="0DF74281" w14:textId="6EFF7F0F" w:rsidR="009E561C" w:rsidRDefault="009E561C" w:rsidP="003F1887">
      <w:pPr>
        <w:spacing w:after="120" w:line="360" w:lineRule="auto"/>
        <w:rPr>
          <w:bCs/>
          <w:sz w:val="28"/>
          <w:szCs w:val="28"/>
        </w:rPr>
      </w:pPr>
    </w:p>
    <w:p w14:paraId="5ABA6559" w14:textId="77777777" w:rsidR="009E561C" w:rsidRPr="003F1887" w:rsidRDefault="009E561C" w:rsidP="003F1887">
      <w:pPr>
        <w:spacing w:after="120" w:line="360" w:lineRule="auto"/>
        <w:rPr>
          <w:bCs/>
          <w:sz w:val="28"/>
          <w:szCs w:val="28"/>
        </w:rPr>
        <w:sectPr w:rsidR="009E561C" w:rsidRPr="003F1887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78053AD7" w14:textId="57313FA8" w:rsidR="003F1887" w:rsidRPr="00EF2FB2" w:rsidRDefault="00DF365B" w:rsidP="003F1887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1763FDE1" w14:textId="664A275D" w:rsidR="003F1887" w:rsidRPr="0010210A" w:rsidRDefault="009E561C" w:rsidP="0010210A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>
        <w:rPr>
          <w:i/>
          <w:iCs/>
          <w:color w:val="F78C6C"/>
        </w:rPr>
        <w:t>public</w:t>
      </w:r>
      <w:proofErr w:type="spellEnd"/>
      <w:r w:rsidRPr="009E561C">
        <w:rPr>
          <w:i/>
          <w:iCs/>
          <w:color w:val="F78C6C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TaskOne</w:t>
      </w:r>
      <w:proofErr w:type="spellEnd"/>
      <w:r>
        <w:rPr>
          <w:color w:val="89DDFF"/>
          <w:lang w:val="uk-UA"/>
        </w:rPr>
        <w:t>() {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Scanner</w:t>
      </w:r>
      <w:proofErr w:type="spellEnd"/>
      <w:r w:rsidRPr="009E561C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scanner</w:t>
      </w:r>
      <w:proofErr w:type="spellEnd"/>
      <w:r w:rsidRPr="009E561C">
        <w:rPr>
          <w:color w:val="EEFFE3"/>
          <w:lang w:val="uk-UA"/>
        </w:rPr>
        <w:t xml:space="preserve"> </w:t>
      </w:r>
      <w:r w:rsidRPr="009E561C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Scanner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color w:val="FFCB6B"/>
        </w:rPr>
        <w:t>System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in</w:t>
      </w:r>
      <w:proofErr w:type="spellEnd"/>
      <w:r w:rsidRPr="009E561C">
        <w:rPr>
          <w:color w:val="89DDFF"/>
          <w:lang w:val="uk-UA"/>
        </w:rPr>
        <w:t>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ArrayList</w:t>
      </w:r>
      <w:proofErr w:type="spellEnd"/>
      <w:r w:rsidRPr="009E561C">
        <w:rPr>
          <w:color w:val="89DDFF"/>
          <w:lang w:val="uk-UA"/>
        </w:rPr>
        <w:t>&lt;</w:t>
      </w:r>
      <w:proofErr w:type="spellStart"/>
      <w:r>
        <w:rPr>
          <w:color w:val="FFCB6B"/>
        </w:rPr>
        <w:t>Book</w:t>
      </w:r>
      <w:proofErr w:type="spellEnd"/>
      <w:r w:rsidRPr="009E561C">
        <w:rPr>
          <w:color w:val="89DDFF"/>
          <w:lang w:val="uk-UA"/>
        </w:rPr>
        <w:t xml:space="preserve">&gt;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EEFFE3"/>
          <w:lang w:val="uk-UA"/>
        </w:rPr>
        <w:t xml:space="preserve"> </w:t>
      </w:r>
      <w:r w:rsidRPr="009E561C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ArrayList</w:t>
      </w:r>
      <w:proofErr w:type="spellEnd"/>
      <w:r w:rsidRPr="009E561C">
        <w:rPr>
          <w:color w:val="89DDFF"/>
          <w:lang w:val="uk-UA"/>
        </w:rPr>
        <w:t>&lt;</w:t>
      </w:r>
      <w:proofErr w:type="spellStart"/>
      <w:r>
        <w:rPr>
          <w:color w:val="FFCB6B"/>
        </w:rPr>
        <w:t>Book</w:t>
      </w:r>
      <w:proofErr w:type="spellEnd"/>
      <w:r w:rsidRPr="009E561C">
        <w:rPr>
          <w:color w:val="89DDFF"/>
          <w:lang w:val="uk-UA"/>
        </w:rPr>
        <w:t>&gt;();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"Олексій Васильєв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 xml:space="preserve">"Програмування мовою </w:t>
      </w:r>
      <w:proofErr w:type="spellStart"/>
      <w:r>
        <w:rPr>
          <w:color w:val="C3E88D"/>
        </w:rPr>
        <w:t>python</w:t>
      </w:r>
      <w:proofErr w:type="spellEnd"/>
      <w:r w:rsidRPr="009E561C">
        <w:rPr>
          <w:color w:val="C3E88D"/>
          <w:lang w:val="uk-UA"/>
        </w:rPr>
        <w:t>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2011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"Роберт Мартін  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"Чиста архітектура       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2016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"Олексій Васильєв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 xml:space="preserve">"програмування мовою </w:t>
      </w:r>
      <w:proofErr w:type="spellStart"/>
      <w:r>
        <w:rPr>
          <w:color w:val="C3E88D"/>
        </w:rPr>
        <w:t>java</w:t>
      </w:r>
      <w:proofErr w:type="spellEnd"/>
      <w:r w:rsidRPr="009E561C">
        <w:rPr>
          <w:color w:val="C3E88D"/>
          <w:lang w:val="uk-UA"/>
        </w:rPr>
        <w:t xml:space="preserve">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2013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 xml:space="preserve">"Ерік </w:t>
      </w:r>
      <w:proofErr w:type="spellStart"/>
      <w:r w:rsidRPr="009E561C">
        <w:rPr>
          <w:color w:val="C3E88D"/>
          <w:lang w:val="uk-UA"/>
        </w:rPr>
        <w:t>Фрімен</w:t>
      </w:r>
      <w:proofErr w:type="spellEnd"/>
      <w:r w:rsidRPr="009E561C">
        <w:rPr>
          <w:color w:val="C3E88D"/>
          <w:lang w:val="uk-UA"/>
        </w:rPr>
        <w:t xml:space="preserve">    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</w:t>
      </w:r>
      <w:proofErr w:type="spellStart"/>
      <w:r w:rsidRPr="009E561C">
        <w:rPr>
          <w:color w:val="C3E88D"/>
          <w:lang w:val="uk-UA"/>
        </w:rPr>
        <w:t>Патерни</w:t>
      </w:r>
      <w:proofErr w:type="spellEnd"/>
      <w:r w:rsidRPr="009E561C">
        <w:rPr>
          <w:color w:val="C3E88D"/>
          <w:lang w:val="uk-UA"/>
        </w:rPr>
        <w:t xml:space="preserve"> проектування    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2003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 xml:space="preserve">"Томас </w:t>
      </w:r>
      <w:proofErr w:type="spellStart"/>
      <w:r w:rsidRPr="009E561C">
        <w:rPr>
          <w:color w:val="C3E88D"/>
          <w:lang w:val="uk-UA"/>
        </w:rPr>
        <w:t>Кормен</w:t>
      </w:r>
      <w:proofErr w:type="spellEnd"/>
      <w:r w:rsidRPr="009E561C">
        <w:rPr>
          <w:color w:val="C3E88D"/>
          <w:lang w:val="uk-UA"/>
        </w:rPr>
        <w:t xml:space="preserve">   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"Вступ до алгоритмів     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2019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"Надія Балик    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</w:t>
      </w:r>
      <w:r>
        <w:rPr>
          <w:color w:val="C3E88D"/>
        </w:rPr>
        <w:t>SQL</w:t>
      </w:r>
      <w:r w:rsidRPr="009E561C">
        <w:rPr>
          <w:color w:val="C3E88D"/>
          <w:lang w:val="uk-UA"/>
        </w:rPr>
        <w:t xml:space="preserve"> практикум           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2008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 xml:space="preserve">"Ерік </w:t>
      </w:r>
      <w:proofErr w:type="spellStart"/>
      <w:r w:rsidRPr="009E561C">
        <w:rPr>
          <w:color w:val="C3E88D"/>
          <w:lang w:val="uk-UA"/>
        </w:rPr>
        <w:t>Маттес</w:t>
      </w:r>
      <w:proofErr w:type="spellEnd"/>
      <w:r w:rsidRPr="009E561C">
        <w:rPr>
          <w:color w:val="C3E88D"/>
          <w:lang w:val="uk-UA"/>
        </w:rPr>
        <w:t xml:space="preserve">    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 xml:space="preserve">"Пришвидшений курс </w:t>
      </w:r>
      <w:proofErr w:type="spellStart"/>
      <w:r>
        <w:rPr>
          <w:color w:val="C3E88D"/>
        </w:rPr>
        <w:t>Python</w:t>
      </w:r>
      <w:proofErr w:type="spellEnd"/>
      <w:r w:rsidRPr="009E561C">
        <w:rPr>
          <w:color w:val="C3E88D"/>
          <w:lang w:val="uk-UA"/>
        </w:rPr>
        <w:t xml:space="preserve">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2007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"Роберт Мартін  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"Чистий код              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2010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</w:t>
      </w:r>
      <w:proofErr w:type="spellStart"/>
      <w:r w:rsidRPr="009E561C">
        <w:rPr>
          <w:color w:val="C3E88D"/>
          <w:lang w:val="uk-UA"/>
        </w:rPr>
        <w:t>Дакетт</w:t>
      </w:r>
      <w:proofErr w:type="spellEnd"/>
      <w:r w:rsidRPr="009E561C">
        <w:rPr>
          <w:color w:val="C3E88D"/>
          <w:lang w:val="uk-UA"/>
        </w:rPr>
        <w:t xml:space="preserve"> Джон    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</w:t>
      </w:r>
      <w:r>
        <w:rPr>
          <w:color w:val="C3E88D"/>
        </w:rPr>
        <w:t>HTML</w:t>
      </w:r>
      <w:r w:rsidRPr="009E561C">
        <w:rPr>
          <w:color w:val="C3E88D"/>
          <w:lang w:val="uk-UA"/>
        </w:rPr>
        <w:t xml:space="preserve"> і </w:t>
      </w:r>
      <w:r>
        <w:rPr>
          <w:color w:val="C3E88D"/>
        </w:rPr>
        <w:t>CSS</w:t>
      </w:r>
      <w:r w:rsidRPr="009E561C">
        <w:rPr>
          <w:color w:val="C3E88D"/>
          <w:lang w:val="uk-UA"/>
        </w:rPr>
        <w:t xml:space="preserve">              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2002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Pr="009E561C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new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Book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</w:t>
      </w:r>
      <w:proofErr w:type="spellStart"/>
      <w:r w:rsidRPr="009E561C">
        <w:rPr>
          <w:color w:val="C3E88D"/>
          <w:lang w:val="uk-UA"/>
        </w:rPr>
        <w:t>Олекій</w:t>
      </w:r>
      <w:proofErr w:type="spellEnd"/>
      <w:r w:rsidRPr="009E561C">
        <w:rPr>
          <w:color w:val="C3E88D"/>
          <w:lang w:val="uk-UA"/>
        </w:rPr>
        <w:t xml:space="preserve"> Васильєв  "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</w:t>
      </w:r>
      <w:proofErr w:type="spellStart"/>
      <w:r>
        <w:rPr>
          <w:color w:val="C3E88D"/>
        </w:rPr>
        <w:t>JavaScript</w:t>
      </w:r>
      <w:proofErr w:type="spellEnd"/>
      <w:r w:rsidRPr="009E561C">
        <w:rPr>
          <w:color w:val="C3E88D"/>
          <w:lang w:val="uk-UA"/>
        </w:rPr>
        <w:t xml:space="preserve"> в прикладах    "</w:t>
      </w:r>
      <w:r w:rsidRPr="009E561C">
        <w:rPr>
          <w:color w:val="89DDFF"/>
          <w:lang w:val="uk-UA"/>
        </w:rPr>
        <w:t>,</w:t>
      </w:r>
      <w:r w:rsidRPr="009E561C">
        <w:rPr>
          <w:color w:val="F78C6C"/>
          <w:lang w:val="uk-UA"/>
        </w:rPr>
        <w:t>2001</w:t>
      </w:r>
      <w:r w:rsidRPr="009E561C">
        <w:rPr>
          <w:color w:val="89DDFF"/>
          <w:lang w:val="uk-UA"/>
        </w:rPr>
        <w:t>,</w:t>
      </w:r>
      <w:r w:rsidRPr="009E561C">
        <w:rPr>
          <w:color w:val="C3E88D"/>
          <w:lang w:val="uk-UA"/>
        </w:rPr>
        <w:t>"Типографія"</w:t>
      </w:r>
      <w:r w:rsidR="0010210A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sort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i/>
          <w:iCs/>
          <w:color w:val="C3E88D"/>
        </w:rPr>
        <w:t>Comparator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i/>
          <w:iCs/>
          <w:color w:val="82AAFF"/>
        </w:rPr>
        <w:t>comparing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color w:val="FFCB6B"/>
        </w:rPr>
        <w:t>Book</w:t>
      </w:r>
      <w:proofErr w:type="spellEnd"/>
      <w:r w:rsidRPr="009E561C">
        <w:rPr>
          <w:color w:val="C3CEE3"/>
          <w:lang w:val="uk-UA"/>
        </w:rPr>
        <w:t>::</w:t>
      </w:r>
      <w:proofErr w:type="spellStart"/>
      <w:r>
        <w:rPr>
          <w:color w:val="82AAFF"/>
        </w:rPr>
        <w:t>getYear</w:t>
      </w:r>
      <w:proofErr w:type="spellEnd"/>
      <w:r w:rsidR="0010210A">
        <w:rPr>
          <w:color w:val="89DDFF"/>
          <w:lang w:val="uk-UA"/>
        </w:rPr>
        <w:t>));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</w:t>
      </w:r>
      <w:r w:rsidRPr="009E561C">
        <w:rPr>
          <w:color w:val="89DDFF"/>
          <w:lang w:val="uk-UA"/>
        </w:rPr>
        <w:t>\</w:t>
      </w:r>
      <w:r>
        <w:rPr>
          <w:color w:val="89DDFF"/>
        </w:rPr>
        <w:t>n</w:t>
      </w:r>
      <w:r w:rsidRPr="009E561C">
        <w:rPr>
          <w:color w:val="C3E88D"/>
          <w:lang w:val="uk-UA"/>
        </w:rPr>
        <w:t>Список проведених операцій клієнтами банку :"</w:t>
      </w:r>
      <w:r w:rsidRPr="009E561C">
        <w:rPr>
          <w:color w:val="89DDFF"/>
          <w:lang w:val="uk-UA"/>
        </w:rPr>
        <w:t>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for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r w:rsidRPr="009E561C">
        <w:rPr>
          <w:color w:val="89DDFF"/>
          <w:lang w:val="uk-UA"/>
        </w:rPr>
        <w:t>(</w:t>
      </w:r>
      <w:proofErr w:type="spellStart"/>
      <w:r>
        <w:rPr>
          <w:color w:val="FFCB6B"/>
        </w:rPr>
        <w:t>Book</w:t>
      </w:r>
      <w:proofErr w:type="spellEnd"/>
      <w:r w:rsidRPr="009E561C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book</w:t>
      </w:r>
      <w:proofErr w:type="spellEnd"/>
      <w:r w:rsidRPr="009E561C">
        <w:rPr>
          <w:color w:val="EEFFE3"/>
          <w:lang w:val="uk-UA"/>
        </w:rPr>
        <w:t xml:space="preserve"> </w:t>
      </w:r>
      <w:r w:rsidRPr="009E561C">
        <w:rPr>
          <w:color w:val="89DDFF"/>
          <w:lang w:val="uk-UA"/>
        </w:rPr>
        <w:t xml:space="preserve">: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) {</w:t>
      </w:r>
      <w:r w:rsidRPr="009E561C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System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color w:val="EEFFE3"/>
        </w:rPr>
        <w:t>book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toString</w:t>
      </w:r>
      <w:proofErr w:type="spellEnd"/>
      <w:r w:rsidR="0010210A">
        <w:rPr>
          <w:color w:val="89DDFF"/>
          <w:lang w:val="uk-UA"/>
        </w:rPr>
        <w:t>());</w:t>
      </w:r>
      <w:r w:rsidR="0010210A">
        <w:rPr>
          <w:color w:val="89DDFF"/>
          <w:lang w:val="uk-UA"/>
        </w:rPr>
        <w:br/>
        <w:t xml:space="preserve">    }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9E561C">
        <w:rPr>
          <w:color w:val="89DDFF"/>
          <w:lang w:val="uk-UA"/>
        </w:rPr>
        <w:t>();</w:t>
      </w:r>
      <w:r w:rsidRPr="009E561C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for</w:t>
      </w:r>
      <w:proofErr w:type="spellEnd"/>
      <w:r w:rsidRPr="009E561C">
        <w:rPr>
          <w:i/>
          <w:iCs/>
          <w:color w:val="C792EA"/>
          <w:lang w:val="uk-UA"/>
        </w:rPr>
        <w:t xml:space="preserve"> </w:t>
      </w:r>
      <w:r w:rsidRPr="009E561C">
        <w:rPr>
          <w:color w:val="89DDFF"/>
          <w:lang w:val="uk-UA"/>
        </w:rPr>
        <w:t>(</w:t>
      </w:r>
      <w:proofErr w:type="spellStart"/>
      <w:r>
        <w:rPr>
          <w:color w:val="FFCB6B"/>
        </w:rPr>
        <w:t>Book</w:t>
      </w:r>
      <w:proofErr w:type="spellEnd"/>
      <w:r w:rsidRPr="009E561C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book</w:t>
      </w:r>
      <w:proofErr w:type="spellEnd"/>
      <w:r w:rsidRPr="009E561C">
        <w:rPr>
          <w:color w:val="EEFFE3"/>
          <w:lang w:val="uk-UA"/>
        </w:rPr>
        <w:t xml:space="preserve"> </w:t>
      </w:r>
      <w:r w:rsidRPr="009E561C">
        <w:rPr>
          <w:color w:val="89DDFF"/>
          <w:lang w:val="uk-UA"/>
        </w:rPr>
        <w:t xml:space="preserve">: </w:t>
      </w:r>
      <w:proofErr w:type="spellStart"/>
      <w:r>
        <w:rPr>
          <w:color w:val="EEFFE3"/>
        </w:rPr>
        <w:t>list</w:t>
      </w:r>
      <w:proofErr w:type="spellEnd"/>
      <w:r w:rsidRPr="009E561C">
        <w:rPr>
          <w:color w:val="89DDFF"/>
          <w:lang w:val="uk-UA"/>
        </w:rPr>
        <w:t>) {</w:t>
      </w:r>
      <w:r w:rsidRPr="009E561C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9E561C">
        <w:rPr>
          <w:color w:val="89DDFF"/>
          <w:lang w:val="uk-UA"/>
        </w:rPr>
        <w:t>(</w:t>
      </w:r>
      <w:proofErr w:type="spellStart"/>
      <w:r>
        <w:rPr>
          <w:color w:val="EEFFE3"/>
        </w:rPr>
        <w:t>book</w:t>
      </w:r>
      <w:proofErr w:type="spellEnd"/>
      <w:r w:rsidRPr="009E561C">
        <w:rPr>
          <w:color w:val="89DDFF"/>
          <w:lang w:val="uk-UA"/>
        </w:rPr>
        <w:t>.</w:t>
      </w:r>
      <w:proofErr w:type="spellStart"/>
      <w:r>
        <w:rPr>
          <w:color w:val="82AAFF"/>
        </w:rPr>
        <w:t>getNameBook</w:t>
      </w:r>
      <w:proofErr w:type="spellEnd"/>
      <w:r w:rsidRPr="009E561C">
        <w:rPr>
          <w:color w:val="89DDFF"/>
          <w:lang w:val="uk-UA"/>
        </w:rPr>
        <w:t>().</w:t>
      </w:r>
      <w:proofErr w:type="spellStart"/>
      <w:r>
        <w:rPr>
          <w:color w:val="82AAFF"/>
        </w:rPr>
        <w:t>matches</w:t>
      </w:r>
      <w:proofErr w:type="spellEnd"/>
      <w:r w:rsidRPr="009E561C">
        <w:rPr>
          <w:color w:val="89DDFF"/>
          <w:lang w:val="uk-UA"/>
        </w:rPr>
        <w:t>(</w:t>
      </w:r>
      <w:r w:rsidRPr="009E561C">
        <w:rPr>
          <w:color w:val="C3E88D"/>
          <w:lang w:val="uk-UA"/>
        </w:rPr>
        <w:t>".*[</w:t>
      </w:r>
      <w:proofErr w:type="spellStart"/>
      <w:r w:rsidRPr="009E561C">
        <w:rPr>
          <w:color w:val="C3E88D"/>
          <w:lang w:val="uk-UA"/>
        </w:rPr>
        <w:t>Пп</w:t>
      </w:r>
      <w:proofErr w:type="spellEnd"/>
      <w:r w:rsidRPr="009E561C">
        <w:rPr>
          <w:color w:val="C3E88D"/>
          <w:lang w:val="uk-UA"/>
        </w:rPr>
        <w:t>]</w:t>
      </w:r>
      <w:proofErr w:type="spellStart"/>
      <w:r w:rsidRPr="009E561C">
        <w:rPr>
          <w:color w:val="C3E88D"/>
          <w:lang w:val="uk-UA"/>
        </w:rPr>
        <w:t>рограмування</w:t>
      </w:r>
      <w:proofErr w:type="spellEnd"/>
      <w:r w:rsidRPr="009E561C">
        <w:rPr>
          <w:color w:val="C3E88D"/>
          <w:lang w:val="uk-UA"/>
        </w:rPr>
        <w:t>.*"</w:t>
      </w:r>
      <w:r w:rsidRPr="009E561C">
        <w:rPr>
          <w:color w:val="89DDFF"/>
          <w:lang w:val="uk-UA"/>
        </w:rPr>
        <w:t>))</w:t>
      </w:r>
      <w:r w:rsidRPr="009E561C">
        <w:rPr>
          <w:color w:val="89DDFF"/>
          <w:lang w:val="uk-UA"/>
        </w:rPr>
        <w:br/>
        <w:t xml:space="preserve">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err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EEFFE3"/>
          <w:lang w:val="en-US"/>
        </w:rPr>
        <w:t>book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toString</w:t>
      </w:r>
      <w:proofErr w:type="spellEnd"/>
      <w:r w:rsidR="0010210A">
        <w:rPr>
          <w:color w:val="89DDFF"/>
          <w:lang w:val="en-US"/>
        </w:rPr>
        <w:t>());</w:t>
      </w:r>
      <w:r w:rsidR="0010210A">
        <w:rPr>
          <w:color w:val="89DDFF"/>
          <w:lang w:val="en-US"/>
        </w:rPr>
        <w:br/>
        <w:t xml:space="preserve">    }</w:t>
      </w:r>
      <w:r w:rsidRPr="009E561C">
        <w:rPr>
          <w:color w:val="89DDFF"/>
          <w:lang w:val="en-US"/>
        </w:rPr>
        <w:br/>
        <w:t xml:space="preserve">    </w:t>
      </w:r>
      <w:r w:rsidRPr="009E561C">
        <w:rPr>
          <w:i/>
          <w:iCs/>
          <w:color w:val="C792EA"/>
          <w:lang w:val="en-US"/>
        </w:rPr>
        <w:t xml:space="preserve">try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</w:t>
      </w:r>
      <w:proofErr w:type="spellStart"/>
      <w:r w:rsidRPr="009E561C">
        <w:rPr>
          <w:color w:val="FFCB6B"/>
          <w:lang w:val="en-US"/>
        </w:rPr>
        <w:t>Thread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sleep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F78C6C"/>
          <w:lang w:val="en-US"/>
        </w:rPr>
        <w:t>100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} </w:t>
      </w:r>
      <w:r w:rsidRPr="009E561C">
        <w:rPr>
          <w:i/>
          <w:iCs/>
          <w:color w:val="C792EA"/>
          <w:lang w:val="en-US"/>
        </w:rPr>
        <w:t xml:space="preserve">catch 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FCB6B"/>
          <w:lang w:val="en-US"/>
        </w:rPr>
        <w:t>InterruptedException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F78C6C"/>
          <w:lang w:val="en-US"/>
        </w:rPr>
        <w:t>e</w:t>
      </w:r>
      <w:r w:rsidRPr="009E561C">
        <w:rPr>
          <w:color w:val="89DDFF"/>
          <w:lang w:val="en-US"/>
        </w:rPr>
        <w:t>) {</w:t>
      </w:r>
      <w:r w:rsidRPr="009E561C">
        <w:rPr>
          <w:color w:val="89DDFF"/>
          <w:lang w:val="en-US"/>
        </w:rPr>
        <w:br/>
        <w:t xml:space="preserve">        </w:t>
      </w:r>
      <w:proofErr w:type="spellStart"/>
      <w:r w:rsidRPr="009E561C">
        <w:rPr>
          <w:color w:val="F78C6C"/>
          <w:lang w:val="en-US"/>
        </w:rPr>
        <w:t>e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printStackTrace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}</w:t>
      </w:r>
      <w:r w:rsidRPr="009E561C">
        <w:rPr>
          <w:color w:val="89DDFF"/>
          <w:lang w:val="en-US"/>
        </w:rPr>
        <w:br/>
        <w:t>}</w:t>
      </w:r>
    </w:p>
    <w:p w14:paraId="320AA188" w14:textId="77777777" w:rsidR="0010210A" w:rsidRDefault="0010210A" w:rsidP="006E4A4E">
      <w:pPr>
        <w:rPr>
          <w:b/>
          <w:sz w:val="28"/>
          <w:szCs w:val="28"/>
          <w:lang w:val="uk-UA"/>
        </w:rPr>
      </w:pPr>
    </w:p>
    <w:p w14:paraId="7241FD7B" w14:textId="629CBCFA" w:rsidR="0090664D" w:rsidRDefault="0090664D" w:rsidP="006E4A4E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7B9B504E" w14:textId="058FB9DA" w:rsidR="009E561C" w:rsidRDefault="0010210A" w:rsidP="0010210A">
      <w:pPr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C1EE43" wp14:editId="388214E8">
            <wp:extent cx="4001135" cy="305193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005" cy="30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A055" w14:textId="77777777" w:rsidR="0010210A" w:rsidRPr="009E561C" w:rsidRDefault="0010210A" w:rsidP="0010210A">
      <w:pPr>
        <w:jc w:val="center"/>
        <w:rPr>
          <w:b/>
          <w:sz w:val="28"/>
          <w:szCs w:val="28"/>
          <w:lang w:val="uk-UA"/>
        </w:rPr>
      </w:pPr>
    </w:p>
    <w:p w14:paraId="4BD4F138" w14:textId="71985254" w:rsidR="00C92AFA" w:rsidRPr="00EF2FB2" w:rsidRDefault="00C92AFA" w:rsidP="00EF2FB2">
      <w:pPr>
        <w:pStyle w:val="af0"/>
        <w:numPr>
          <w:ilvl w:val="0"/>
          <w:numId w:val="28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lastRenderedPageBreak/>
        <w:t>Код :</w:t>
      </w:r>
    </w:p>
    <w:p w14:paraId="68640DB2" w14:textId="77777777" w:rsidR="009E561C" w:rsidRDefault="009E561C" w:rsidP="009E561C">
      <w:pPr>
        <w:pStyle w:val="HTML"/>
        <w:shd w:val="clear" w:color="auto" w:fill="0F111A"/>
        <w:rPr>
          <w:color w:val="C3CEE3"/>
          <w:lang w:val="uk-UA" w:eastAsia="uk-UA"/>
        </w:rPr>
      </w:pPr>
      <w:proofErr w:type="gramStart"/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static void </w:t>
      </w:r>
      <w:proofErr w:type="spellStart"/>
      <w:r w:rsidRPr="009E561C">
        <w:rPr>
          <w:color w:val="82AAFF"/>
          <w:lang w:val="en-US"/>
        </w:rPr>
        <w:t>TaskTwo</w:t>
      </w:r>
      <w:proofErr w:type="spellEnd"/>
      <w:r w:rsidRPr="009E561C">
        <w:rPr>
          <w:color w:val="89DDFF"/>
          <w:lang w:val="en-US"/>
        </w:rPr>
        <w:t>(){</w:t>
      </w:r>
      <w:r w:rsidRPr="009E561C">
        <w:rPr>
          <w:color w:val="89DDFF"/>
          <w:lang w:val="en-US"/>
        </w:rPr>
        <w:br/>
        <w:t xml:space="preserve">    </w:t>
      </w:r>
      <w:r w:rsidRPr="009E561C">
        <w:rPr>
          <w:i/>
          <w:iCs/>
          <w:color w:val="C792EA"/>
          <w:lang w:val="en-US"/>
        </w:rPr>
        <w:t xml:space="preserve">try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</w:t>
      </w:r>
      <w:r w:rsidRPr="009E561C">
        <w:rPr>
          <w:color w:val="FFCB6B"/>
          <w:lang w:val="en-US"/>
        </w:rPr>
        <w:t xml:space="preserve">Scanner </w:t>
      </w:r>
      <w:proofErr w:type="spellStart"/>
      <w:r w:rsidRPr="009E561C">
        <w:rPr>
          <w:color w:val="EEFFE3"/>
          <w:lang w:val="en-US"/>
        </w:rPr>
        <w:t>scanner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r w:rsidRPr="009E561C">
        <w:rPr>
          <w:color w:val="82AAFF"/>
          <w:lang w:val="en-US"/>
        </w:rPr>
        <w:t>Scanner</w:t>
      </w:r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in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</w:t>
      </w:r>
      <w:r w:rsidRPr="009E561C">
        <w:rPr>
          <w:color w:val="FFCB6B"/>
          <w:lang w:val="en-US"/>
        </w:rPr>
        <w:t xml:space="preserve">Task </w:t>
      </w:r>
      <w:proofErr w:type="spellStart"/>
      <w:r w:rsidRPr="009E561C">
        <w:rPr>
          <w:color w:val="EEFFE3"/>
          <w:lang w:val="en-US"/>
        </w:rPr>
        <w:t>task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r w:rsidRPr="009E561C">
        <w:rPr>
          <w:color w:val="82AAFF"/>
          <w:lang w:val="en-US"/>
        </w:rPr>
        <w:t>Task</w:t>
      </w:r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</w:t>
      </w:r>
      <w:r w:rsidRPr="009E561C">
        <w:rPr>
          <w:i/>
          <w:iCs/>
          <w:color w:val="C792EA"/>
          <w:lang w:val="en-US"/>
        </w:rPr>
        <w:t>for</w:t>
      </w:r>
      <w:r w:rsidRPr="009E561C">
        <w:rPr>
          <w:color w:val="89DDFF"/>
          <w:lang w:val="en-US"/>
        </w:rPr>
        <w:t>(;;){</w:t>
      </w:r>
      <w:r w:rsidRPr="009E561C">
        <w:rPr>
          <w:color w:val="89DDFF"/>
          <w:lang w:val="en-US"/>
        </w:rPr>
        <w:br/>
        <w:t xml:space="preserve">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</w:t>
      </w:r>
      <w:proofErr w:type="spellStart"/>
      <w:r w:rsidRPr="009E561C">
        <w:rPr>
          <w:color w:val="89DDFF"/>
          <w:lang w:val="en-US"/>
        </w:rPr>
        <w:t>n</w:t>
      </w:r>
      <w:r w:rsidRPr="009E561C">
        <w:rPr>
          <w:color w:val="C3E88D"/>
          <w:lang w:val="en-US"/>
        </w:rPr>
        <w:t>add</w:t>
      </w:r>
      <w:proofErr w:type="spellEnd"/>
      <w:r w:rsidRPr="009E561C">
        <w:rPr>
          <w:color w:val="C3E88D"/>
          <w:lang w:val="en-US"/>
        </w:rPr>
        <w:t xml:space="preserve"> - </w:t>
      </w:r>
      <w:proofErr w:type="spellStart"/>
      <w:r>
        <w:rPr>
          <w:color w:val="C3E88D"/>
        </w:rPr>
        <w:t>додати</w:t>
      </w:r>
      <w:proofErr w:type="spellEnd"/>
      <w:r w:rsidRPr="009E561C">
        <w:rPr>
          <w:color w:val="C3E88D"/>
          <w:lang w:val="en-US"/>
        </w:rPr>
        <w:t xml:space="preserve"> "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r w:rsidRPr="009E561C">
        <w:rPr>
          <w:color w:val="C3E88D"/>
          <w:lang w:val="en-US"/>
        </w:rPr>
        <w:t xml:space="preserve">" </w:t>
      </w:r>
      <w:r w:rsidRPr="009E561C">
        <w:rPr>
          <w:color w:val="89DDFF"/>
          <w:lang w:val="en-US"/>
        </w:rPr>
        <w:t>+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color w:val="C3E88D"/>
          <w:lang w:val="en-US"/>
        </w:rPr>
        <w:t xml:space="preserve">"edit - </w:t>
      </w:r>
      <w:proofErr w:type="spellStart"/>
      <w:r>
        <w:rPr>
          <w:color w:val="C3E88D"/>
        </w:rPr>
        <w:t>редагувати</w:t>
      </w:r>
      <w:proofErr w:type="spellEnd"/>
      <w:r w:rsidRPr="009E561C">
        <w:rPr>
          <w:color w:val="C3E88D"/>
          <w:lang w:val="en-US"/>
        </w:rPr>
        <w:t xml:space="preserve"> "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r w:rsidRPr="009E561C">
        <w:rPr>
          <w:color w:val="C3E88D"/>
          <w:lang w:val="en-US"/>
        </w:rPr>
        <w:t xml:space="preserve">" </w:t>
      </w:r>
      <w:r w:rsidRPr="009E561C">
        <w:rPr>
          <w:color w:val="89DDFF"/>
          <w:lang w:val="en-US"/>
        </w:rPr>
        <w:t>+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color w:val="C3E88D"/>
          <w:lang w:val="en-US"/>
        </w:rPr>
        <w:t xml:space="preserve">"print - </w:t>
      </w:r>
      <w:proofErr w:type="spellStart"/>
      <w:r>
        <w:rPr>
          <w:color w:val="C3E88D"/>
        </w:rPr>
        <w:t>висести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список</w:t>
      </w:r>
      <w:r w:rsidRPr="009E561C">
        <w:rPr>
          <w:color w:val="C3E88D"/>
          <w:lang w:val="en-US"/>
        </w:rPr>
        <w:t xml:space="preserve">"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r w:rsidRPr="009E561C">
        <w:rPr>
          <w:color w:val="C3E88D"/>
          <w:lang w:val="en-US"/>
        </w:rPr>
        <w:t xml:space="preserve">" </w:t>
      </w:r>
      <w:r w:rsidRPr="009E561C">
        <w:rPr>
          <w:color w:val="89DDFF"/>
          <w:lang w:val="en-US"/>
        </w:rPr>
        <w:t>+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color w:val="C3E88D"/>
          <w:lang w:val="en-US"/>
        </w:rPr>
        <w:t xml:space="preserve">"search - </w:t>
      </w:r>
      <w:proofErr w:type="spellStart"/>
      <w:r>
        <w:rPr>
          <w:color w:val="C3E88D"/>
        </w:rPr>
        <w:t>пошук</w:t>
      </w:r>
      <w:proofErr w:type="spellEnd"/>
      <w:r w:rsidRPr="009E561C">
        <w:rPr>
          <w:color w:val="C3E88D"/>
          <w:lang w:val="en-US"/>
        </w:rPr>
        <w:t xml:space="preserve"> "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r w:rsidRPr="009E561C">
        <w:rPr>
          <w:color w:val="C3E88D"/>
          <w:lang w:val="en-US"/>
        </w:rPr>
        <w:t xml:space="preserve">" </w:t>
      </w:r>
      <w:r w:rsidRPr="009E561C">
        <w:rPr>
          <w:color w:val="89DDFF"/>
          <w:lang w:val="en-US"/>
        </w:rPr>
        <w:t>+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color w:val="C3E88D"/>
          <w:lang w:val="en-US"/>
        </w:rPr>
        <w:t xml:space="preserve">"sort - </w:t>
      </w:r>
      <w:proofErr w:type="spellStart"/>
      <w:r>
        <w:rPr>
          <w:color w:val="C3E88D"/>
        </w:rPr>
        <w:t>сортування</w:t>
      </w:r>
      <w:proofErr w:type="spellEnd"/>
      <w:r w:rsidRPr="009E561C">
        <w:rPr>
          <w:color w:val="C3E88D"/>
          <w:lang w:val="en-US"/>
        </w:rPr>
        <w:t xml:space="preserve"> "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r w:rsidRPr="009E561C">
        <w:rPr>
          <w:color w:val="C3E88D"/>
          <w:lang w:val="en-US"/>
        </w:rPr>
        <w:t xml:space="preserve">" </w:t>
      </w:r>
      <w:r w:rsidRPr="009E561C">
        <w:rPr>
          <w:color w:val="89DDFF"/>
          <w:lang w:val="en-US"/>
        </w:rPr>
        <w:t>+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color w:val="C3E88D"/>
          <w:lang w:val="en-US"/>
        </w:rPr>
        <w:t xml:space="preserve">"delete - </w:t>
      </w:r>
      <w:proofErr w:type="spellStart"/>
      <w:r>
        <w:rPr>
          <w:color w:val="C3E88D"/>
        </w:rPr>
        <w:t>видалити</w:t>
      </w:r>
      <w:proofErr w:type="spellEnd"/>
      <w:r w:rsidRPr="009E561C">
        <w:rPr>
          <w:color w:val="C3E88D"/>
          <w:lang w:val="en-US"/>
        </w:rPr>
        <w:t xml:space="preserve"> "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r w:rsidRPr="009E561C">
        <w:rPr>
          <w:color w:val="C3E88D"/>
          <w:lang w:val="en-US"/>
        </w:rPr>
        <w:t xml:space="preserve">" </w:t>
      </w:r>
      <w:r w:rsidRPr="009E561C">
        <w:rPr>
          <w:color w:val="89DDFF"/>
          <w:lang w:val="en-US"/>
        </w:rPr>
        <w:t>+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color w:val="C3E88D"/>
          <w:lang w:val="en-US"/>
        </w:rPr>
        <w:t xml:space="preserve">"exit - </w:t>
      </w:r>
      <w:proofErr w:type="spellStart"/>
      <w:r>
        <w:rPr>
          <w:color w:val="C3E88D"/>
        </w:rPr>
        <w:t>вихід</w:t>
      </w:r>
      <w:proofErr w:type="spellEnd"/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Введіть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команду</w:t>
      </w:r>
      <w:r w:rsidRPr="009E561C">
        <w:rPr>
          <w:color w:val="C3E88D"/>
          <w:lang w:val="en-US"/>
        </w:rPr>
        <w:t xml:space="preserve"> : 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</w:t>
      </w:r>
      <w:r w:rsidRPr="009E561C">
        <w:rPr>
          <w:color w:val="FFCB6B"/>
          <w:lang w:val="en-US"/>
        </w:rPr>
        <w:t xml:space="preserve">String </w:t>
      </w:r>
      <w:r w:rsidRPr="009E561C">
        <w:rPr>
          <w:color w:val="EEFFE3"/>
          <w:lang w:val="en-US"/>
        </w:rPr>
        <w:t xml:space="preserve">command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color w:val="EEFFE3"/>
          <w:lang w:val="en-US"/>
        </w:rPr>
        <w:t>scanner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nextLine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  </w:t>
      </w:r>
      <w:r w:rsidRPr="009E561C">
        <w:rPr>
          <w:i/>
          <w:iCs/>
          <w:color w:val="C792EA"/>
          <w:lang w:val="en-US"/>
        </w:rPr>
        <w:t xml:space="preserve">switch </w:t>
      </w:r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command</w:t>
      </w:r>
      <w:r w:rsidRPr="009E561C">
        <w:rPr>
          <w:color w:val="89DDFF"/>
          <w:lang w:val="en-US"/>
        </w:rPr>
        <w:t>){</w:t>
      </w:r>
      <w:r w:rsidRPr="009E561C">
        <w:rPr>
          <w:color w:val="89DDFF"/>
          <w:lang w:val="en-US"/>
        </w:rPr>
        <w:br/>
        <w:t xml:space="preserve">                </w:t>
      </w:r>
      <w:r w:rsidRPr="009E561C">
        <w:rPr>
          <w:i/>
          <w:iCs/>
          <w:color w:val="C792EA"/>
          <w:lang w:val="en-US"/>
        </w:rPr>
        <w:t xml:space="preserve">case </w:t>
      </w:r>
      <w:r w:rsidRPr="009E561C">
        <w:rPr>
          <w:color w:val="C3E88D"/>
          <w:lang w:val="en-US"/>
        </w:rPr>
        <w:t>"add"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task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add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break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    </w:t>
      </w:r>
      <w:r w:rsidRPr="009E561C">
        <w:rPr>
          <w:i/>
          <w:iCs/>
          <w:color w:val="C792EA"/>
          <w:lang w:val="en-US"/>
        </w:rPr>
        <w:t xml:space="preserve">case </w:t>
      </w:r>
      <w:r w:rsidRPr="009E561C">
        <w:rPr>
          <w:color w:val="C3E88D"/>
          <w:lang w:val="en-US"/>
        </w:rPr>
        <w:t>"edit"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task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edit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break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    </w:t>
      </w:r>
      <w:r w:rsidRPr="009E561C">
        <w:rPr>
          <w:i/>
          <w:iCs/>
          <w:color w:val="C792EA"/>
          <w:lang w:val="en-US"/>
        </w:rPr>
        <w:t xml:space="preserve">case </w:t>
      </w:r>
      <w:r w:rsidRPr="009E561C">
        <w:rPr>
          <w:color w:val="C3E88D"/>
          <w:lang w:val="en-US"/>
        </w:rPr>
        <w:t>"print"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task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break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    </w:t>
      </w:r>
      <w:r w:rsidRPr="009E561C">
        <w:rPr>
          <w:i/>
          <w:iCs/>
          <w:color w:val="C792EA"/>
          <w:lang w:val="en-US"/>
        </w:rPr>
        <w:t xml:space="preserve">case </w:t>
      </w:r>
      <w:r w:rsidRPr="009E561C">
        <w:rPr>
          <w:color w:val="C3E88D"/>
          <w:lang w:val="en-US"/>
        </w:rPr>
        <w:t>"search"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task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search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break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    </w:t>
      </w:r>
      <w:r w:rsidRPr="009E561C">
        <w:rPr>
          <w:i/>
          <w:iCs/>
          <w:color w:val="C792EA"/>
          <w:lang w:val="en-US"/>
        </w:rPr>
        <w:t xml:space="preserve">case </w:t>
      </w:r>
      <w:r w:rsidRPr="009E561C">
        <w:rPr>
          <w:color w:val="C3E88D"/>
          <w:lang w:val="en-US"/>
        </w:rPr>
        <w:t>"sort"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task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sort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break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    </w:t>
      </w:r>
      <w:r w:rsidRPr="009E561C">
        <w:rPr>
          <w:i/>
          <w:iCs/>
          <w:color w:val="C792EA"/>
          <w:lang w:val="en-US"/>
        </w:rPr>
        <w:t xml:space="preserve">case </w:t>
      </w:r>
      <w:r w:rsidRPr="009E561C">
        <w:rPr>
          <w:color w:val="C3E88D"/>
          <w:lang w:val="en-US"/>
        </w:rPr>
        <w:t>"delete"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task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delete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break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    </w:t>
      </w:r>
      <w:r w:rsidRPr="009E561C">
        <w:rPr>
          <w:i/>
          <w:iCs/>
          <w:color w:val="C792EA"/>
          <w:lang w:val="en-US"/>
        </w:rPr>
        <w:t xml:space="preserve">case </w:t>
      </w:r>
      <w:r w:rsidRPr="009E561C">
        <w:rPr>
          <w:color w:val="C3E88D"/>
          <w:lang w:val="en-US"/>
        </w:rPr>
        <w:t>"exit"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return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}</w:t>
      </w:r>
      <w:r w:rsidRPr="009E561C">
        <w:rPr>
          <w:color w:val="89DDFF"/>
          <w:lang w:val="en-US"/>
        </w:rPr>
        <w:br/>
        <w:t xml:space="preserve">        }</w:t>
      </w:r>
      <w:r w:rsidRPr="009E561C">
        <w:rPr>
          <w:color w:val="89DDFF"/>
          <w:lang w:val="en-US"/>
        </w:rPr>
        <w:br/>
        <w:t xml:space="preserve">    }</w:t>
      </w:r>
      <w:r w:rsidRPr="009E561C">
        <w:rPr>
          <w:color w:val="89DDFF"/>
          <w:lang w:val="en-US"/>
        </w:rPr>
        <w:br/>
        <w:t xml:space="preserve">    </w:t>
      </w:r>
      <w:r w:rsidRPr="009E561C">
        <w:rPr>
          <w:i/>
          <w:iCs/>
          <w:color w:val="C792EA"/>
          <w:lang w:val="en-US"/>
        </w:rPr>
        <w:t xml:space="preserve">catch 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F78C6C"/>
          <w:lang w:val="en-US"/>
        </w:rPr>
        <w:t>ex</w:t>
      </w:r>
      <w:r w:rsidRPr="009E561C">
        <w:rPr>
          <w:color w:val="89DDFF"/>
          <w:lang w:val="en-US"/>
        </w:rPr>
        <w:t>){</w:t>
      </w:r>
      <w:r w:rsidRPr="009E561C">
        <w:rPr>
          <w:color w:val="89DDFF"/>
          <w:lang w:val="en-US"/>
        </w:rPr>
        <w:br/>
        <w:t xml:space="preserve">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err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78C6C"/>
          <w:lang w:val="en-US"/>
        </w:rPr>
        <w:t>ex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getMessage</w:t>
      </w:r>
      <w:proofErr w:type="spellEnd"/>
      <w:r w:rsidRPr="009E561C">
        <w:rPr>
          <w:color w:val="89DDFF"/>
          <w:lang w:val="en-US"/>
        </w:rPr>
        <w:t>());</w:t>
      </w:r>
      <w:r w:rsidRPr="009E561C">
        <w:rPr>
          <w:color w:val="89DDFF"/>
          <w:lang w:val="en-US"/>
        </w:rPr>
        <w:br/>
        <w:t xml:space="preserve">    }</w:t>
      </w:r>
      <w:r w:rsidRPr="009E561C">
        <w:rPr>
          <w:color w:val="89DDFF"/>
          <w:lang w:val="en-US"/>
        </w:rPr>
        <w:br/>
        <w:t>}</w:t>
      </w:r>
      <w:proofErr w:type="gramEnd"/>
    </w:p>
    <w:p w14:paraId="2F6DDFDA" w14:textId="77777777" w:rsidR="00C92AFA" w:rsidRPr="00C92AFA" w:rsidRDefault="00C92AFA" w:rsidP="00C92AFA">
      <w:pPr>
        <w:ind w:left="360"/>
        <w:rPr>
          <w:sz w:val="28"/>
          <w:szCs w:val="28"/>
          <w:lang w:val="uk-UA"/>
        </w:rPr>
      </w:pPr>
    </w:p>
    <w:p w14:paraId="670DF6BE" w14:textId="77777777" w:rsidR="009E561C" w:rsidRDefault="009E561C" w:rsidP="009E561C">
      <w:pPr>
        <w:pStyle w:val="HTML"/>
        <w:shd w:val="clear" w:color="auto" w:fill="0F111A"/>
        <w:rPr>
          <w:color w:val="C3CEE3"/>
          <w:lang w:val="uk-UA" w:eastAsia="uk-UA"/>
        </w:rPr>
      </w:pPr>
      <w:proofErr w:type="gramStart"/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class </w:t>
      </w:r>
      <w:r w:rsidRPr="009E561C">
        <w:rPr>
          <w:color w:val="FFCB6B"/>
          <w:lang w:val="en-US"/>
        </w:rPr>
        <w:t xml:space="preserve">Task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</w:t>
      </w:r>
      <w:proofErr w:type="spellStart"/>
      <w:r w:rsidRPr="009E561C">
        <w:rPr>
          <w:color w:val="FFCB6B"/>
          <w:lang w:val="en-US"/>
        </w:rPr>
        <w:t>ArrayList</w:t>
      </w:r>
      <w:proofErr w:type="spellEnd"/>
      <w:r w:rsidRPr="009E561C">
        <w:rPr>
          <w:color w:val="89DDFF"/>
          <w:lang w:val="en-US"/>
        </w:rPr>
        <w:t>&lt;</w:t>
      </w:r>
      <w:proofErr w:type="spellStart"/>
      <w:r w:rsidRPr="009E561C">
        <w:rPr>
          <w:color w:val="FFCB6B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 xml:space="preserve">&gt; </w:t>
      </w:r>
      <w:proofErr w:type="spellStart"/>
      <w:r w:rsidRPr="009E561C">
        <w:rPr>
          <w:color w:val="EEFFFF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color w:val="82AAFF"/>
          <w:lang w:val="en-US"/>
        </w:rPr>
        <w:t>Task</w:t>
      </w:r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FF"/>
          <w:lang w:val="en-US"/>
        </w:rPr>
        <w:t>telephoneDirectory</w:t>
      </w:r>
      <w:proofErr w:type="spellEnd"/>
      <w:r w:rsidRPr="009E561C">
        <w:rPr>
          <w:color w:val="EEFFFF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i/>
          <w:iCs/>
          <w:color w:val="82AAFF"/>
          <w:lang w:val="en-US"/>
        </w:rPr>
        <w:t>read_from_file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"Movies.txt"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r w:rsidRPr="009E561C">
        <w:rPr>
          <w:color w:val="82AAFF"/>
          <w:lang w:val="en-US"/>
        </w:rPr>
        <w:t>add</w:t>
      </w:r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TelephoneDirectory</w:t>
      </w:r>
      <w:proofErr w:type="spellEnd"/>
      <w:r w:rsidRPr="009E561C">
        <w:rPr>
          <w:color w:val="FFCB6B"/>
          <w:lang w:val="en-US"/>
        </w:rPr>
        <w:t xml:space="preserve"> </w:t>
      </w:r>
      <w:proofErr w:type="spellStart"/>
      <w:r w:rsidRPr="009E561C">
        <w:rPr>
          <w:color w:val="EEFFE3"/>
          <w:lang w:val="en-US"/>
        </w:rPr>
        <w:t>new_telephoneDirectory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Введіть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інформацію</w:t>
      </w:r>
      <w:proofErr w:type="spellEnd"/>
      <w:r w:rsidRPr="009E561C">
        <w:rPr>
          <w:color w:val="C3E88D"/>
          <w:lang w:val="en-US"/>
        </w:rPr>
        <w:t xml:space="preserve"> :"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E3"/>
          <w:lang w:val="en-US"/>
        </w:rPr>
        <w:t>new_telephoneDirectory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input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FF"/>
          <w:lang w:val="en-US"/>
        </w:rPr>
        <w:t>telephoneDirectory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add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EEFFE3"/>
          <w:lang w:val="en-US"/>
        </w:rPr>
        <w:t>new_telephoneDirectory</w:t>
      </w:r>
      <w:proofErr w:type="spellEnd"/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Запис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доданий</w:t>
      </w:r>
      <w:proofErr w:type="spellEnd"/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FF5370"/>
          <w:lang w:val="en-US"/>
        </w:rPr>
        <w:t>this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write_to_file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"Movies.txt"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r w:rsidRPr="009E561C">
        <w:rPr>
          <w:color w:val="82AAFF"/>
          <w:lang w:val="en-US"/>
        </w:rPr>
        <w:t>edit</w:t>
      </w:r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82AAFF"/>
          <w:lang w:val="en-US"/>
        </w:rPr>
        <w:t>count_note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lastRenderedPageBreak/>
        <w:t xml:space="preserve">          </w:t>
      </w:r>
      <w:r w:rsidRPr="009E561C">
        <w:rPr>
          <w:color w:val="FFCB6B"/>
          <w:lang w:val="en-US"/>
        </w:rPr>
        <w:t xml:space="preserve">Scanner </w:t>
      </w:r>
      <w:proofErr w:type="spellStart"/>
      <w:r w:rsidRPr="009E561C">
        <w:rPr>
          <w:color w:val="EEFFE3"/>
          <w:lang w:val="en-US"/>
        </w:rPr>
        <w:t>scanner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r w:rsidRPr="009E561C">
        <w:rPr>
          <w:color w:val="82AAFF"/>
          <w:lang w:val="en-US"/>
        </w:rPr>
        <w:t>Scanner</w:t>
      </w:r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in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Введіть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номер</w:t>
      </w:r>
      <w:r w:rsidRPr="009E561C">
        <w:rPr>
          <w:color w:val="C3E88D"/>
          <w:lang w:val="en-US"/>
        </w:rPr>
        <w:t xml:space="preserve">, </w:t>
      </w:r>
      <w:proofErr w:type="spellStart"/>
      <w:r>
        <w:rPr>
          <w:color w:val="C3E88D"/>
        </w:rPr>
        <w:t>який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ви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хочете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редагувати</w:t>
      </w:r>
      <w:proofErr w:type="spellEnd"/>
      <w:r w:rsidRPr="009E561C">
        <w:rPr>
          <w:color w:val="C3E88D"/>
          <w:lang w:val="en-US"/>
        </w:rPr>
        <w:t xml:space="preserve"> : 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FFCB6B"/>
          <w:lang w:val="en-US"/>
        </w:rPr>
        <w:t xml:space="preserve">String </w:t>
      </w:r>
      <w:r w:rsidRPr="009E561C">
        <w:rPr>
          <w:color w:val="EEFFE3"/>
          <w:lang w:val="en-US"/>
        </w:rPr>
        <w:t xml:space="preserve">line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color w:val="EEFFE3"/>
          <w:lang w:val="en-US"/>
        </w:rPr>
        <w:t>scanner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nextLine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>if</w:t>
      </w:r>
      <w:r w:rsidRPr="009E561C">
        <w:rPr>
          <w:color w:val="89DDFF"/>
          <w:lang w:val="en-US"/>
        </w:rPr>
        <w:t>(!</w:t>
      </w:r>
      <w:proofErr w:type="spellStart"/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matches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\\</w:t>
      </w:r>
      <w:r w:rsidRPr="009E561C">
        <w:rPr>
          <w:color w:val="C3E88D"/>
          <w:lang w:val="en-US"/>
        </w:rPr>
        <w:t>d+"</w:t>
      </w:r>
      <w:r w:rsidRPr="009E561C">
        <w:rPr>
          <w:color w:val="89DDFF"/>
          <w:lang w:val="en-US"/>
        </w:rPr>
        <w:t xml:space="preserve">) || </w:t>
      </w:r>
      <w:proofErr w:type="spellStart"/>
      <w:r w:rsidRPr="009E561C">
        <w:rPr>
          <w:color w:val="FFCB6B"/>
          <w:lang w:val="en-US"/>
        </w:rPr>
        <w:t>Integer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parseInt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 xml:space="preserve">) &lt;= </w:t>
      </w:r>
      <w:r w:rsidRPr="009E561C">
        <w:rPr>
          <w:color w:val="F78C6C"/>
          <w:lang w:val="en-US"/>
        </w:rPr>
        <w:t xml:space="preserve">0 </w:t>
      </w:r>
      <w:r w:rsidRPr="009E561C">
        <w:rPr>
          <w:color w:val="89DDFF"/>
          <w:lang w:val="en-US"/>
        </w:rPr>
        <w:t xml:space="preserve">|| </w:t>
      </w:r>
      <w:proofErr w:type="spellStart"/>
      <w:r w:rsidRPr="009E561C">
        <w:rPr>
          <w:color w:val="FFCB6B"/>
          <w:lang w:val="en-US"/>
        </w:rPr>
        <w:t>Integer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parseInt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 xml:space="preserve">) &gt; </w:t>
      </w:r>
      <w:proofErr w:type="spellStart"/>
      <w:r w:rsidRPr="009E561C">
        <w:rPr>
          <w:color w:val="EEFFFF"/>
          <w:lang w:val="en-US"/>
        </w:rPr>
        <w:t>telephoneDirectory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size</w:t>
      </w:r>
      <w:proofErr w:type="spellEnd"/>
      <w:r w:rsidRPr="009E561C">
        <w:rPr>
          <w:color w:val="89DDFF"/>
          <w:lang w:val="en-US"/>
        </w:rPr>
        <w:t>()){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err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>
        <w:rPr>
          <w:color w:val="C3E88D"/>
        </w:rPr>
        <w:t>Не</w:t>
      </w:r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вірно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введений</w:t>
      </w:r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номер</w:t>
      </w:r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i/>
          <w:iCs/>
          <w:color w:val="FF5370"/>
          <w:lang w:val="en-US"/>
        </w:rPr>
        <w:t>this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edit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</w:t>
      </w:r>
      <w:r w:rsidRPr="009E561C">
        <w:rPr>
          <w:i/>
          <w:iCs/>
          <w:color w:val="C792EA"/>
          <w:lang w:val="en-US"/>
        </w:rPr>
        <w:t>return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C792EA"/>
          <w:lang w:val="en-US"/>
        </w:rPr>
        <w:t>int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proofErr w:type="spellStart"/>
      <w:r w:rsidRPr="009E561C">
        <w:rPr>
          <w:color w:val="EEFFE3"/>
          <w:lang w:val="en-US"/>
        </w:rPr>
        <w:t>nomer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color w:val="FFCB6B"/>
          <w:lang w:val="en-US"/>
        </w:rPr>
        <w:t>Integer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parseInt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E3"/>
          <w:lang w:val="en-US"/>
        </w:rPr>
        <w:t>nomer</w:t>
      </w:r>
      <w:proofErr w:type="spellEnd"/>
      <w:r w:rsidRPr="009E561C">
        <w:rPr>
          <w:color w:val="89DDFF"/>
          <w:lang w:val="en-US"/>
        </w:rPr>
        <w:t>--;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Відредагуйте</w:t>
      </w:r>
      <w:proofErr w:type="spellEnd"/>
      <w:r w:rsidRPr="009E561C">
        <w:rPr>
          <w:color w:val="C3E88D"/>
          <w:lang w:val="en-US"/>
        </w:rPr>
        <w:t xml:space="preserve"> :"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FF"/>
          <w:lang w:val="en-US"/>
        </w:rPr>
        <w:t>telephoneDirectory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get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EEFFE3"/>
          <w:lang w:val="en-US"/>
        </w:rPr>
        <w:t>nomer</w:t>
      </w:r>
      <w:proofErr w:type="spellEnd"/>
      <w:r w:rsidRPr="009E561C">
        <w:rPr>
          <w:color w:val="89DDFF"/>
          <w:lang w:val="en-US"/>
        </w:rPr>
        <w:t>).</w:t>
      </w:r>
      <w:r w:rsidRPr="009E561C">
        <w:rPr>
          <w:color w:val="82AAFF"/>
          <w:lang w:val="en-US"/>
        </w:rPr>
        <w:t>input</w:t>
      </w:r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Редагування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пройшло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успішно</w:t>
      </w:r>
      <w:proofErr w:type="spellEnd"/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FF5370"/>
          <w:lang w:val="en-US"/>
        </w:rPr>
        <w:t>this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write_to_file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"Movies.txt"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r w:rsidRPr="009E561C">
        <w:rPr>
          <w:color w:val="82AAFF"/>
          <w:lang w:val="en-US"/>
        </w:rPr>
        <w:t>print</w:t>
      </w:r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82AAFF"/>
          <w:lang w:val="en-US"/>
        </w:rPr>
        <w:t>count_note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C792EA"/>
          <w:lang w:val="en-US"/>
        </w:rPr>
        <w:t>int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color w:val="F78C6C"/>
          <w:lang w:val="en-US"/>
        </w:rPr>
        <w:t>0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Інформація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про</w:t>
      </w:r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людину</w:t>
      </w:r>
      <w:proofErr w:type="spellEnd"/>
      <w:r w:rsidRPr="009E561C">
        <w:rPr>
          <w:color w:val="C3E88D"/>
          <w:lang w:val="en-US"/>
        </w:rPr>
        <w:t xml:space="preserve"> :"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 xml:space="preserve">for 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i/>
          <w:iCs/>
          <w:color w:val="C792EA"/>
          <w:lang w:val="en-US"/>
        </w:rPr>
        <w:t>var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</w:t>
      </w:r>
      <w:proofErr w:type="spellStart"/>
      <w:r w:rsidRPr="009E561C">
        <w:rPr>
          <w:color w:val="EEFFFF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) {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Запис</w:t>
      </w:r>
      <w:proofErr w:type="spellEnd"/>
      <w:r w:rsidRPr="009E561C">
        <w:rPr>
          <w:color w:val="C3E88D"/>
          <w:lang w:val="en-US"/>
        </w:rPr>
        <w:t xml:space="preserve"> №" </w:t>
      </w:r>
      <w:r w:rsidRPr="009E561C">
        <w:rPr>
          <w:color w:val="89DDFF"/>
          <w:lang w:val="en-US"/>
        </w:rPr>
        <w:t>+ (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F78C6C"/>
          <w:lang w:val="en-US"/>
        </w:rPr>
        <w:t>1</w:t>
      </w:r>
      <w:r w:rsidRPr="009E561C">
        <w:rPr>
          <w:color w:val="89DDFF"/>
          <w:lang w:val="en-US"/>
        </w:rPr>
        <w:t xml:space="preserve">) + </w:t>
      </w:r>
      <w:r w:rsidRPr="009E561C">
        <w:rPr>
          <w:color w:val="C3E88D"/>
          <w:lang w:val="en-US"/>
        </w:rPr>
        <w:t>" :"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89DDFF"/>
          <w:lang w:val="en-US"/>
        </w:rPr>
        <w:t>++;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r w:rsidRPr="009E561C">
        <w:rPr>
          <w:color w:val="82AAFF"/>
          <w:lang w:val="en-US"/>
        </w:rPr>
        <w:t>search</w:t>
      </w:r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82AAFF"/>
          <w:lang w:val="en-US"/>
        </w:rPr>
        <w:t>count_note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FFCB6B"/>
          <w:lang w:val="en-US"/>
        </w:rPr>
        <w:t xml:space="preserve">Scanner </w:t>
      </w:r>
      <w:proofErr w:type="spellStart"/>
      <w:r w:rsidRPr="009E561C">
        <w:rPr>
          <w:color w:val="EEFFE3"/>
          <w:lang w:val="en-US"/>
        </w:rPr>
        <w:t>scanner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r w:rsidRPr="009E561C">
        <w:rPr>
          <w:color w:val="82AAFF"/>
          <w:lang w:val="en-US"/>
        </w:rPr>
        <w:t>Scanner</w:t>
      </w:r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in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Введіть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прізвище</w:t>
      </w:r>
      <w:proofErr w:type="spellEnd"/>
      <w:r w:rsidRPr="009E561C">
        <w:rPr>
          <w:color w:val="C3E88D"/>
          <w:lang w:val="en-US"/>
        </w:rPr>
        <w:t xml:space="preserve">, </w:t>
      </w:r>
      <w:r>
        <w:rPr>
          <w:color w:val="C3E88D"/>
        </w:rPr>
        <w:t>яке</w:t>
      </w:r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ви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шукаєте</w:t>
      </w:r>
      <w:proofErr w:type="spellEnd"/>
      <w:r w:rsidRPr="009E561C">
        <w:rPr>
          <w:color w:val="C3E88D"/>
          <w:lang w:val="en-US"/>
        </w:rPr>
        <w:t xml:space="preserve"> : 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FFCB6B"/>
          <w:lang w:val="en-US"/>
        </w:rPr>
        <w:t xml:space="preserve">String </w:t>
      </w:r>
      <w:r w:rsidRPr="009E561C">
        <w:rPr>
          <w:color w:val="EEFFE3"/>
          <w:lang w:val="en-US"/>
        </w:rPr>
        <w:t xml:space="preserve">surname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color w:val="EEFFE3"/>
          <w:lang w:val="en-US"/>
        </w:rPr>
        <w:t>scanner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nextLine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C792EA"/>
          <w:lang w:val="en-US"/>
        </w:rPr>
        <w:t>boolean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r w:rsidRPr="009E561C">
        <w:rPr>
          <w:color w:val="EEFFE3"/>
          <w:lang w:val="en-US"/>
        </w:rPr>
        <w:t xml:space="preserve">flag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F78C6C"/>
          <w:lang w:val="en-US"/>
        </w:rPr>
        <w:t>false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C792EA"/>
          <w:lang w:val="en-US"/>
        </w:rPr>
        <w:t>int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color w:val="F78C6C"/>
          <w:lang w:val="en-US"/>
        </w:rPr>
        <w:t>0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 xml:space="preserve">for 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i/>
          <w:iCs/>
          <w:color w:val="C792EA"/>
          <w:lang w:val="en-US"/>
        </w:rPr>
        <w:t>var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</w:t>
      </w:r>
      <w:proofErr w:type="spellStart"/>
      <w:r w:rsidRPr="009E561C">
        <w:rPr>
          <w:color w:val="EEFFFF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) {</w:t>
      </w:r>
      <w:r w:rsidRPr="009E561C">
        <w:rPr>
          <w:color w:val="89DDFF"/>
          <w:lang w:val="en-US"/>
        </w:rPr>
        <w:br/>
        <w:t xml:space="preserve">               </w:t>
      </w:r>
      <w:r w:rsidRPr="009E561C">
        <w:rPr>
          <w:i/>
          <w:iCs/>
          <w:color w:val="C792EA"/>
          <w:lang w:val="en-US"/>
        </w:rPr>
        <w:t>if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getSurname</w:t>
      </w:r>
      <w:proofErr w:type="spellEnd"/>
      <w:r w:rsidRPr="009E561C">
        <w:rPr>
          <w:color w:val="89DDFF"/>
          <w:lang w:val="en-US"/>
        </w:rPr>
        <w:t>().</w:t>
      </w:r>
      <w:r w:rsidRPr="009E561C">
        <w:rPr>
          <w:color w:val="82AAFF"/>
          <w:lang w:val="en-US"/>
        </w:rPr>
        <w:t>equals</w:t>
      </w:r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surname</w:t>
      </w:r>
      <w:r w:rsidRPr="009E561C">
        <w:rPr>
          <w:color w:val="89DDFF"/>
          <w:lang w:val="en-US"/>
        </w:rPr>
        <w:t>)) {</w:t>
      </w:r>
      <w:r w:rsidRPr="009E561C">
        <w:rPr>
          <w:color w:val="89DDFF"/>
          <w:lang w:val="en-US"/>
        </w:rPr>
        <w:br/>
        <w:t xml:space="preserve">                    </w:t>
      </w:r>
      <w:r w:rsidRPr="009E561C">
        <w:rPr>
          <w:i/>
          <w:iCs/>
          <w:color w:val="C792EA"/>
          <w:lang w:val="en-US"/>
        </w:rPr>
        <w:t>if</w:t>
      </w:r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 xml:space="preserve">flag </w:t>
      </w:r>
      <w:r w:rsidRPr="009E561C">
        <w:rPr>
          <w:color w:val="89DDFF"/>
          <w:lang w:val="en-US"/>
        </w:rPr>
        <w:t xml:space="preserve">== </w:t>
      </w:r>
      <w:r w:rsidRPr="009E561C">
        <w:rPr>
          <w:i/>
          <w:iCs/>
          <w:color w:val="F78C6C"/>
          <w:lang w:val="en-US"/>
        </w:rPr>
        <w:t>false</w:t>
      </w:r>
      <w:r w:rsidRPr="009E561C">
        <w:rPr>
          <w:color w:val="89DDFF"/>
          <w:lang w:val="en-US"/>
        </w:rPr>
        <w:t>){</w:t>
      </w:r>
      <w:r w:rsidRPr="009E561C">
        <w:rPr>
          <w:color w:val="89DDFF"/>
          <w:lang w:val="en-US"/>
        </w:rPr>
        <w:br/>
        <w:t xml:space="preserve">          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r>
        <w:rPr>
          <w:color w:val="C3E88D"/>
        </w:rPr>
        <w:t>Результат</w:t>
      </w:r>
      <w:r w:rsidRPr="009E561C">
        <w:rPr>
          <w:color w:val="C3E88D"/>
          <w:lang w:val="en-US"/>
        </w:rPr>
        <w:t xml:space="preserve"> : 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             </w:t>
      </w:r>
      <w:r w:rsidRPr="009E561C">
        <w:rPr>
          <w:color w:val="EEFFE3"/>
          <w:lang w:val="en-US"/>
        </w:rPr>
        <w:t xml:space="preserve">flag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F78C6C"/>
          <w:lang w:val="en-US"/>
        </w:rPr>
        <w:t>true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          }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proofErr w:type="spellStart"/>
      <w:r>
        <w:rPr>
          <w:color w:val="C3E88D"/>
        </w:rPr>
        <w:t>Запис</w:t>
      </w:r>
      <w:proofErr w:type="spellEnd"/>
      <w:r w:rsidRPr="009E561C">
        <w:rPr>
          <w:color w:val="C3E88D"/>
          <w:lang w:val="en-US"/>
        </w:rPr>
        <w:t xml:space="preserve"> №" </w:t>
      </w:r>
      <w:r w:rsidRPr="009E561C">
        <w:rPr>
          <w:color w:val="89DDFF"/>
          <w:lang w:val="en-US"/>
        </w:rPr>
        <w:t>+ (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F78C6C"/>
          <w:lang w:val="en-US"/>
        </w:rPr>
        <w:t>1</w:t>
      </w:r>
      <w:r w:rsidRPr="009E561C">
        <w:rPr>
          <w:color w:val="89DDFF"/>
          <w:lang w:val="en-US"/>
        </w:rPr>
        <w:t xml:space="preserve">) + </w:t>
      </w:r>
      <w:r w:rsidRPr="009E561C">
        <w:rPr>
          <w:color w:val="C3E88D"/>
          <w:lang w:val="en-US"/>
        </w:rPr>
        <w:t>" :"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     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89DDFF"/>
          <w:lang w:val="en-US"/>
        </w:rPr>
        <w:t>++;</w:t>
      </w:r>
      <w:r w:rsidRPr="009E561C">
        <w:rPr>
          <w:color w:val="89DDFF"/>
          <w:lang w:val="en-US"/>
        </w:rPr>
        <w:br/>
        <w:t xml:space="preserve">               }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>if</w:t>
      </w:r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 xml:space="preserve">flag </w:t>
      </w:r>
      <w:r w:rsidRPr="009E561C">
        <w:rPr>
          <w:color w:val="89DDFF"/>
          <w:lang w:val="en-US"/>
        </w:rPr>
        <w:t xml:space="preserve">== </w:t>
      </w:r>
      <w:r w:rsidRPr="009E561C">
        <w:rPr>
          <w:i/>
          <w:iCs/>
          <w:color w:val="F78C6C"/>
          <w:lang w:val="en-US"/>
        </w:rPr>
        <w:t>false</w:t>
      </w:r>
      <w:r w:rsidRPr="009E561C">
        <w:rPr>
          <w:color w:val="89DDFF"/>
          <w:lang w:val="en-US"/>
        </w:rPr>
        <w:t>){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proofErr w:type="spellStart"/>
      <w:r>
        <w:rPr>
          <w:color w:val="C3E88D"/>
        </w:rPr>
        <w:t>Пошук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не</w:t>
      </w:r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вдалий</w:t>
      </w:r>
      <w:proofErr w:type="spellEnd"/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r w:rsidRPr="009E561C">
        <w:rPr>
          <w:color w:val="82AAFF"/>
          <w:lang w:val="en-US"/>
        </w:rPr>
        <w:t>sort</w:t>
      </w:r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82AAFF"/>
          <w:lang w:val="en-US"/>
        </w:rPr>
        <w:t>count_note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ArrayList</w:t>
      </w:r>
      <w:proofErr w:type="spellEnd"/>
      <w:r w:rsidRPr="009E561C">
        <w:rPr>
          <w:color w:val="89DDFF"/>
          <w:lang w:val="en-US"/>
        </w:rPr>
        <w:t>&lt;</w:t>
      </w:r>
      <w:proofErr w:type="spellStart"/>
      <w:r w:rsidRPr="009E561C">
        <w:rPr>
          <w:color w:val="FFCB6B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 xml:space="preserve">&gt; </w:t>
      </w:r>
      <w:proofErr w:type="spellStart"/>
      <w:r w:rsidRPr="009E561C">
        <w:rPr>
          <w:color w:val="EEFFE3"/>
          <w:lang w:val="en-US"/>
        </w:rPr>
        <w:t>sortTelephone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ArrayList</w:t>
      </w:r>
      <w:proofErr w:type="spellEnd"/>
      <w:r w:rsidRPr="009E561C">
        <w:rPr>
          <w:color w:val="89DDFF"/>
          <w:lang w:val="en-US"/>
        </w:rPr>
        <w:t>&lt;</w:t>
      </w:r>
      <w:proofErr w:type="spellStart"/>
      <w:r w:rsidRPr="009E561C">
        <w:rPr>
          <w:color w:val="FFCB6B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&gt;(</w:t>
      </w:r>
      <w:proofErr w:type="spellStart"/>
      <w:r w:rsidRPr="009E561C">
        <w:rPr>
          <w:color w:val="EEFFFF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EEFFE3"/>
          <w:lang w:val="en-US"/>
        </w:rPr>
        <w:t>sortTelephone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sort</w:t>
      </w:r>
      <w:r w:rsidRPr="009E561C">
        <w:rPr>
          <w:color w:val="89DDFF"/>
          <w:lang w:val="en-US"/>
        </w:rPr>
        <w:t>(</w:t>
      </w:r>
      <w:r w:rsidRPr="009E561C">
        <w:rPr>
          <w:i/>
          <w:iCs/>
          <w:color w:val="C3E88D"/>
          <w:lang w:val="en-US"/>
        </w:rPr>
        <w:t>Comparator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comparing</w:t>
      </w:r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>TelephoneDirectory</w:t>
      </w:r>
      <w:r w:rsidRPr="009E561C">
        <w:rPr>
          <w:color w:val="C3CEE3"/>
          <w:lang w:val="en-US"/>
        </w:rPr>
        <w:t>::</w:t>
      </w:r>
      <w:r w:rsidRPr="009E561C">
        <w:rPr>
          <w:color w:val="82AAFF"/>
          <w:lang w:val="en-US"/>
        </w:rPr>
        <w:t>getPhone</w:t>
      </w:r>
      <w:r w:rsidRPr="009E561C">
        <w:rPr>
          <w:color w:val="89DDFF"/>
          <w:lang w:val="en-US"/>
        </w:rPr>
        <w:t>));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lastRenderedPageBreak/>
        <w:br/>
        <w:t xml:space="preserve">          </w:t>
      </w:r>
      <w:proofErr w:type="spellStart"/>
      <w:r w:rsidRPr="009E561C">
        <w:rPr>
          <w:i/>
          <w:iCs/>
          <w:color w:val="C792EA"/>
          <w:lang w:val="en-US"/>
        </w:rPr>
        <w:t>int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color w:val="F78C6C"/>
          <w:lang w:val="en-US"/>
        </w:rPr>
        <w:t>0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Відсортований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список</w:t>
      </w:r>
      <w:r w:rsidRPr="009E561C">
        <w:rPr>
          <w:color w:val="C3E88D"/>
          <w:lang w:val="en-US"/>
        </w:rPr>
        <w:t xml:space="preserve"> :"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 xml:space="preserve">for 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i/>
          <w:iCs/>
          <w:color w:val="C792EA"/>
          <w:lang w:val="en-US"/>
        </w:rPr>
        <w:t>var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 xml:space="preserve">: </w:t>
      </w:r>
      <w:proofErr w:type="spellStart"/>
      <w:r w:rsidRPr="009E561C">
        <w:rPr>
          <w:color w:val="EEFFE3"/>
          <w:lang w:val="en-US"/>
        </w:rPr>
        <w:t>sortTelephone</w:t>
      </w:r>
      <w:proofErr w:type="spellEnd"/>
      <w:r w:rsidRPr="009E561C">
        <w:rPr>
          <w:color w:val="89DDFF"/>
          <w:lang w:val="en-US"/>
        </w:rPr>
        <w:t>) {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Запис</w:t>
      </w:r>
      <w:proofErr w:type="spellEnd"/>
      <w:r w:rsidRPr="009E561C">
        <w:rPr>
          <w:color w:val="C3E88D"/>
          <w:lang w:val="en-US"/>
        </w:rPr>
        <w:t xml:space="preserve"> №" </w:t>
      </w:r>
      <w:r w:rsidRPr="009E561C">
        <w:rPr>
          <w:color w:val="89DDFF"/>
          <w:lang w:val="en-US"/>
        </w:rPr>
        <w:t>+ (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+ </w:t>
      </w:r>
      <w:r w:rsidRPr="009E561C">
        <w:rPr>
          <w:color w:val="F78C6C"/>
          <w:lang w:val="en-US"/>
        </w:rPr>
        <w:t>1</w:t>
      </w:r>
      <w:r w:rsidRPr="009E561C">
        <w:rPr>
          <w:color w:val="89DDFF"/>
          <w:lang w:val="en-US"/>
        </w:rPr>
        <w:t xml:space="preserve">) + </w:t>
      </w:r>
      <w:r w:rsidRPr="009E561C">
        <w:rPr>
          <w:color w:val="C3E88D"/>
          <w:lang w:val="en-US"/>
        </w:rPr>
        <w:t>" :"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EEFFE3"/>
          <w:lang w:val="en-US"/>
        </w:rPr>
        <w:t>i</w:t>
      </w:r>
      <w:proofErr w:type="spellEnd"/>
      <w:r w:rsidRPr="009E561C">
        <w:rPr>
          <w:color w:val="89DDFF"/>
          <w:lang w:val="en-US"/>
        </w:rPr>
        <w:t>++;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r w:rsidRPr="009E561C">
        <w:rPr>
          <w:color w:val="82AAFF"/>
          <w:lang w:val="en-US"/>
        </w:rPr>
        <w:t>delete</w:t>
      </w:r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82AAFF"/>
          <w:lang w:val="en-US"/>
        </w:rPr>
        <w:t>count_note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FFCB6B"/>
          <w:lang w:val="en-US"/>
        </w:rPr>
        <w:t xml:space="preserve">Scanner </w:t>
      </w:r>
      <w:proofErr w:type="spellStart"/>
      <w:r w:rsidRPr="009E561C">
        <w:rPr>
          <w:color w:val="EEFFE3"/>
          <w:lang w:val="en-US"/>
        </w:rPr>
        <w:t>scanner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r w:rsidRPr="009E561C">
        <w:rPr>
          <w:color w:val="82AAFF"/>
          <w:lang w:val="en-US"/>
        </w:rPr>
        <w:t>Scanner</w:t>
      </w:r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in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Введіть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номер</w:t>
      </w:r>
      <w:r w:rsidRPr="009E561C">
        <w:rPr>
          <w:color w:val="C3E88D"/>
          <w:lang w:val="en-US"/>
        </w:rPr>
        <w:t xml:space="preserve">, </w:t>
      </w:r>
      <w:proofErr w:type="spellStart"/>
      <w:r>
        <w:rPr>
          <w:color w:val="C3E88D"/>
        </w:rPr>
        <w:t>який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ви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хочете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видалити</w:t>
      </w:r>
      <w:proofErr w:type="spellEnd"/>
      <w:r w:rsidRPr="009E561C">
        <w:rPr>
          <w:color w:val="C3E88D"/>
          <w:lang w:val="en-US"/>
        </w:rPr>
        <w:t xml:space="preserve"> : 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FFCB6B"/>
          <w:lang w:val="en-US"/>
        </w:rPr>
        <w:t xml:space="preserve">String </w:t>
      </w:r>
      <w:r w:rsidRPr="009E561C">
        <w:rPr>
          <w:color w:val="EEFFE3"/>
          <w:lang w:val="en-US"/>
        </w:rPr>
        <w:t xml:space="preserve">line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color w:val="EEFFE3"/>
          <w:lang w:val="en-US"/>
        </w:rPr>
        <w:t>scanner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nextLine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>if</w:t>
      </w:r>
      <w:r w:rsidRPr="009E561C">
        <w:rPr>
          <w:color w:val="89DDFF"/>
          <w:lang w:val="en-US"/>
        </w:rPr>
        <w:t>(!</w:t>
      </w:r>
      <w:proofErr w:type="spellStart"/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matches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\\</w:t>
      </w:r>
      <w:r w:rsidRPr="009E561C">
        <w:rPr>
          <w:color w:val="C3E88D"/>
          <w:lang w:val="en-US"/>
        </w:rPr>
        <w:t>d+"</w:t>
      </w:r>
      <w:r w:rsidRPr="009E561C">
        <w:rPr>
          <w:color w:val="89DDFF"/>
          <w:lang w:val="en-US"/>
        </w:rPr>
        <w:t xml:space="preserve">) || </w:t>
      </w:r>
      <w:proofErr w:type="spellStart"/>
      <w:r w:rsidRPr="009E561C">
        <w:rPr>
          <w:color w:val="FFCB6B"/>
          <w:lang w:val="en-US"/>
        </w:rPr>
        <w:t>Integer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parseInt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 xml:space="preserve">) &lt;= </w:t>
      </w:r>
      <w:r w:rsidRPr="009E561C">
        <w:rPr>
          <w:color w:val="F78C6C"/>
          <w:lang w:val="en-US"/>
        </w:rPr>
        <w:t xml:space="preserve">0 </w:t>
      </w:r>
      <w:r w:rsidRPr="009E561C">
        <w:rPr>
          <w:color w:val="89DDFF"/>
          <w:lang w:val="en-US"/>
        </w:rPr>
        <w:t xml:space="preserve">|| </w:t>
      </w:r>
      <w:proofErr w:type="spellStart"/>
      <w:r w:rsidRPr="009E561C">
        <w:rPr>
          <w:color w:val="FFCB6B"/>
          <w:lang w:val="en-US"/>
        </w:rPr>
        <w:t>Integer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parseInt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 xml:space="preserve">) &gt; </w:t>
      </w:r>
      <w:proofErr w:type="spellStart"/>
      <w:r w:rsidRPr="009E561C">
        <w:rPr>
          <w:color w:val="EEFFFF"/>
          <w:lang w:val="en-US"/>
        </w:rPr>
        <w:t>telephoneDirectory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size</w:t>
      </w:r>
      <w:proofErr w:type="spellEnd"/>
      <w:r w:rsidRPr="009E561C">
        <w:rPr>
          <w:color w:val="89DDFF"/>
          <w:lang w:val="en-US"/>
        </w:rPr>
        <w:t>()){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err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>
        <w:rPr>
          <w:color w:val="C3E88D"/>
        </w:rPr>
        <w:t>Не</w:t>
      </w:r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вірно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введений</w:t>
      </w:r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номер</w:t>
      </w:r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i/>
          <w:iCs/>
          <w:color w:val="FF5370"/>
          <w:lang w:val="en-US"/>
        </w:rPr>
        <w:t>this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delete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     </w:t>
      </w:r>
      <w:r w:rsidRPr="009E561C">
        <w:rPr>
          <w:i/>
          <w:iCs/>
          <w:color w:val="C792EA"/>
          <w:lang w:val="en-US"/>
        </w:rPr>
        <w:t>return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C792EA"/>
          <w:lang w:val="en-US"/>
        </w:rPr>
        <w:t>int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r w:rsidRPr="009E561C">
        <w:rPr>
          <w:color w:val="EEFFE3"/>
          <w:lang w:val="en-US"/>
        </w:rPr>
        <w:t xml:space="preserve">surname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color w:val="FFCB6B"/>
          <w:lang w:val="en-US"/>
        </w:rPr>
        <w:t>Integer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parseInt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line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EEFFE3"/>
          <w:lang w:val="en-US"/>
        </w:rPr>
        <w:t>surname</w:t>
      </w:r>
      <w:r w:rsidRPr="009E561C">
        <w:rPr>
          <w:color w:val="89DDFF"/>
          <w:lang w:val="en-US"/>
        </w:rPr>
        <w:t>--;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FF"/>
          <w:lang w:val="en-US"/>
        </w:rPr>
        <w:t>telephoneDirectory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remove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surname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System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EEFFFF"/>
          <w:lang w:val="en-US"/>
        </w:rPr>
        <w:t>out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println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 w:rsidRPr="009E561C">
        <w:rPr>
          <w:color w:val="89DDFF"/>
          <w:lang w:val="en-US"/>
        </w:rPr>
        <w:t>\n</w:t>
      </w:r>
      <w:proofErr w:type="spellStart"/>
      <w:r>
        <w:rPr>
          <w:color w:val="C3E88D"/>
        </w:rPr>
        <w:t>Видалення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пройшло</w:t>
      </w:r>
      <w:proofErr w:type="spellEnd"/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успішно</w:t>
      </w:r>
      <w:proofErr w:type="spellEnd"/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FF5370"/>
          <w:lang w:val="en-US"/>
        </w:rPr>
        <w:t>this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write_to_file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"Movies.txt"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proofErr w:type="spellStart"/>
      <w:r w:rsidRPr="009E561C">
        <w:rPr>
          <w:color w:val="82AAFF"/>
          <w:lang w:val="en-US"/>
        </w:rPr>
        <w:t>count_note</w:t>
      </w:r>
      <w:proofErr w:type="spellEnd"/>
      <w:r w:rsidRPr="009E561C">
        <w:rPr>
          <w:color w:val="89DDFF"/>
          <w:lang w:val="en-US"/>
        </w:rPr>
        <w:t xml:space="preserve">()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>if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EEFFFF"/>
          <w:lang w:val="en-US"/>
        </w:rPr>
        <w:t>telephoneDirectory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size</w:t>
      </w:r>
      <w:proofErr w:type="spellEnd"/>
      <w:r w:rsidRPr="009E561C">
        <w:rPr>
          <w:color w:val="89DDFF"/>
          <w:lang w:val="en-US"/>
        </w:rPr>
        <w:t xml:space="preserve">() == </w:t>
      </w:r>
      <w:r w:rsidRPr="009E561C">
        <w:rPr>
          <w:color w:val="F78C6C"/>
          <w:lang w:val="en-US"/>
        </w:rPr>
        <w:t>0</w:t>
      </w:r>
      <w:r w:rsidRPr="009E561C">
        <w:rPr>
          <w:color w:val="89DDFF"/>
          <w:lang w:val="en-US"/>
        </w:rPr>
        <w:t>)</w:t>
      </w:r>
      <w:r w:rsidRPr="009E561C">
        <w:rPr>
          <w:color w:val="89DDFF"/>
          <w:lang w:val="en-US"/>
        </w:rPr>
        <w:br/>
        <w:t xml:space="preserve">               </w:t>
      </w:r>
      <w:r w:rsidRPr="009E561C">
        <w:rPr>
          <w:i/>
          <w:iCs/>
          <w:color w:val="C792EA"/>
          <w:lang w:val="en-US"/>
        </w:rPr>
        <w:t xml:space="preserve">throw new </w:t>
      </w:r>
      <w:proofErr w:type="spellStart"/>
      <w:r w:rsidRPr="009E561C">
        <w:rPr>
          <w:color w:val="82AAFF"/>
          <w:lang w:val="en-US"/>
        </w:rPr>
        <w:t>IOException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proofErr w:type="spellStart"/>
      <w:r>
        <w:rPr>
          <w:color w:val="C3E88D"/>
        </w:rPr>
        <w:t>Записів</w:t>
      </w:r>
      <w:proofErr w:type="spellEnd"/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нема</w:t>
      </w:r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private </w:t>
      </w:r>
      <w:r w:rsidRPr="009E561C">
        <w:rPr>
          <w:i/>
          <w:iCs/>
          <w:color w:val="C792EA"/>
          <w:lang w:val="en-US"/>
        </w:rPr>
        <w:t xml:space="preserve">static void </w:t>
      </w:r>
      <w:proofErr w:type="spellStart"/>
      <w:r w:rsidRPr="009E561C">
        <w:rPr>
          <w:color w:val="82AAFF"/>
          <w:lang w:val="en-US"/>
        </w:rPr>
        <w:t>isFile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 xml:space="preserve">String 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 xml:space="preserve">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перевірка</w:t>
      </w:r>
      <w:proofErr w:type="spellEnd"/>
      <w:r w:rsidRPr="009E561C">
        <w:rPr>
          <w:i/>
          <w:iCs/>
          <w:color w:val="717CB4"/>
          <w:lang w:val="en-US"/>
        </w:rPr>
        <w:t xml:space="preserve"> </w:t>
      </w:r>
      <w:proofErr w:type="spellStart"/>
      <w:r>
        <w:rPr>
          <w:i/>
          <w:iCs/>
          <w:color w:val="717CB4"/>
        </w:rPr>
        <w:t>чи</w:t>
      </w:r>
      <w:proofErr w:type="spellEnd"/>
      <w:r w:rsidRPr="009E561C">
        <w:rPr>
          <w:i/>
          <w:iCs/>
          <w:color w:val="717CB4"/>
          <w:lang w:val="en-US"/>
        </w:rPr>
        <w:t xml:space="preserve"> </w:t>
      </w:r>
      <w:r>
        <w:rPr>
          <w:i/>
          <w:iCs/>
          <w:color w:val="717CB4"/>
        </w:rPr>
        <w:t>файл</w:t>
      </w:r>
      <w:r w:rsidRPr="009E561C">
        <w:rPr>
          <w:i/>
          <w:iCs/>
          <w:color w:val="717CB4"/>
          <w:lang w:val="en-US"/>
        </w:rPr>
        <w:t xml:space="preserve"> </w:t>
      </w:r>
      <w:proofErr w:type="spellStart"/>
      <w:r>
        <w:rPr>
          <w:i/>
          <w:iCs/>
          <w:color w:val="717CB4"/>
        </w:rPr>
        <w:t>існує</w:t>
      </w:r>
      <w:proofErr w:type="spellEnd"/>
      <w:r w:rsidRPr="009E561C">
        <w:rPr>
          <w:i/>
          <w:iCs/>
          <w:color w:val="717CB4"/>
          <w:lang w:val="en-US"/>
        </w:rPr>
        <w:br/>
        <w:t xml:space="preserve">          </w:t>
      </w:r>
      <w:r w:rsidRPr="009E561C">
        <w:rPr>
          <w:color w:val="FFCB6B"/>
          <w:lang w:val="en-US"/>
        </w:rPr>
        <w:t xml:space="preserve">File </w:t>
      </w:r>
      <w:proofErr w:type="spellStart"/>
      <w:r w:rsidRPr="009E561C">
        <w:rPr>
          <w:color w:val="EEFFE3"/>
          <w:lang w:val="en-US"/>
        </w:rPr>
        <w:t>file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r w:rsidRPr="009E561C">
        <w:rPr>
          <w:color w:val="82AAFF"/>
          <w:lang w:val="en-US"/>
        </w:rPr>
        <w:t>File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>if</w:t>
      </w:r>
      <w:r w:rsidRPr="009E561C">
        <w:rPr>
          <w:color w:val="89DDFF"/>
          <w:lang w:val="en-US"/>
        </w:rPr>
        <w:t>(!</w:t>
      </w:r>
      <w:proofErr w:type="spellStart"/>
      <w:r w:rsidRPr="009E561C">
        <w:rPr>
          <w:color w:val="EEFFE3"/>
          <w:lang w:val="en-US"/>
        </w:rPr>
        <w:t>file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isFile</w:t>
      </w:r>
      <w:proofErr w:type="spellEnd"/>
      <w:r w:rsidRPr="009E561C">
        <w:rPr>
          <w:color w:val="89DDFF"/>
          <w:lang w:val="en-US"/>
        </w:rPr>
        <w:t xml:space="preserve">()) </w:t>
      </w:r>
      <w:r w:rsidRPr="009E561C">
        <w:rPr>
          <w:i/>
          <w:iCs/>
          <w:color w:val="C792EA"/>
          <w:lang w:val="en-US"/>
        </w:rPr>
        <w:t xml:space="preserve">throw new </w:t>
      </w:r>
      <w:proofErr w:type="spellStart"/>
      <w:r w:rsidRPr="009E561C">
        <w:rPr>
          <w:color w:val="82AAFF"/>
          <w:lang w:val="en-US"/>
        </w:rPr>
        <w:t>IOException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C3E88D"/>
          <w:lang w:val="en-US"/>
        </w:rPr>
        <w:t>"</w:t>
      </w:r>
      <w:r>
        <w:rPr>
          <w:color w:val="C3E88D"/>
        </w:rPr>
        <w:t>Файл</w:t>
      </w:r>
      <w:r w:rsidRPr="009E561C">
        <w:rPr>
          <w:color w:val="C3E88D"/>
          <w:lang w:val="en-US"/>
        </w:rPr>
        <w:t xml:space="preserve"> </w:t>
      </w:r>
      <w:r>
        <w:rPr>
          <w:color w:val="C3E88D"/>
        </w:rPr>
        <w:t>не</w:t>
      </w:r>
      <w:r w:rsidRPr="009E561C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знайдено</w:t>
      </w:r>
      <w:proofErr w:type="spellEnd"/>
      <w:r w:rsidRPr="009E561C">
        <w:rPr>
          <w:color w:val="C3E88D"/>
          <w:lang w:val="en-US"/>
        </w:rPr>
        <w:t>!"</w:t>
      </w:r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717CB4"/>
          <w:lang w:val="en-US"/>
        </w:rPr>
        <w:t>//</w:t>
      </w:r>
      <w:proofErr w:type="spellStart"/>
      <w:r w:rsidRPr="009E561C">
        <w:rPr>
          <w:i/>
          <w:iCs/>
          <w:color w:val="717CB4"/>
          <w:lang w:val="en-US"/>
        </w:rPr>
        <w:t>file.createNewFile</w:t>
      </w:r>
      <w:proofErr w:type="spellEnd"/>
      <w:r w:rsidRPr="009E561C">
        <w:rPr>
          <w:i/>
          <w:iCs/>
          <w:color w:val="717CB4"/>
          <w:lang w:val="en-US"/>
        </w:rPr>
        <w:t>();</w:t>
      </w:r>
      <w:r w:rsidRPr="009E561C">
        <w:rPr>
          <w:i/>
          <w:iCs/>
          <w:color w:val="717CB4"/>
          <w:lang w:val="en-US"/>
        </w:rPr>
        <w:br/>
        <w:t xml:space="preserve">     </w:t>
      </w:r>
      <w:r w:rsidRPr="009E561C">
        <w:rPr>
          <w:color w:val="89DDFF"/>
          <w:lang w:val="en-US"/>
        </w:rPr>
        <w:t>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public </w:t>
      </w:r>
      <w:r w:rsidRPr="009E561C">
        <w:rPr>
          <w:i/>
          <w:iCs/>
          <w:color w:val="C792EA"/>
          <w:lang w:val="en-US"/>
        </w:rPr>
        <w:t xml:space="preserve">void </w:t>
      </w:r>
      <w:proofErr w:type="spellStart"/>
      <w:r w:rsidRPr="009E561C">
        <w:rPr>
          <w:color w:val="82AAFF"/>
          <w:lang w:val="en-US"/>
        </w:rPr>
        <w:t>write_to_file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 xml:space="preserve">String 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 xml:space="preserve">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82AAFF"/>
          <w:lang w:val="en-US"/>
        </w:rPr>
        <w:t>isFile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BufferedWriter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EEFFE3"/>
          <w:lang w:val="en-US"/>
        </w:rPr>
        <w:t xml:space="preserve">output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BufferedWriter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FileWriter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>));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 xml:space="preserve">for </w:t>
      </w:r>
      <w:r w:rsidRPr="009E561C">
        <w:rPr>
          <w:color w:val="89DDFF"/>
          <w:lang w:val="en-US"/>
        </w:rPr>
        <w:t>(</w:t>
      </w:r>
      <w:proofErr w:type="spellStart"/>
      <w:r w:rsidRPr="009E561C">
        <w:rPr>
          <w:i/>
          <w:iCs/>
          <w:color w:val="C792EA"/>
          <w:lang w:val="en-US"/>
        </w:rPr>
        <w:t>var</w:t>
      </w:r>
      <w:proofErr w:type="spellEnd"/>
      <w:r w:rsidRPr="009E561C">
        <w:rPr>
          <w:i/>
          <w:iCs/>
          <w:color w:val="C792EA"/>
          <w:lang w:val="en-US"/>
        </w:rPr>
        <w:t xml:space="preserve"> </w:t>
      </w:r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:</w:t>
      </w:r>
      <w:r w:rsidRPr="009E561C">
        <w:rPr>
          <w:color w:val="89DDFF"/>
          <w:lang w:val="en-US"/>
        </w:rPr>
        <w:br/>
        <w:t xml:space="preserve">                  </w:t>
      </w:r>
      <w:proofErr w:type="spellStart"/>
      <w:r w:rsidRPr="009E561C">
        <w:rPr>
          <w:color w:val="EEFFFF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) {</w:t>
      </w:r>
      <w:r w:rsidRPr="009E561C">
        <w:rPr>
          <w:color w:val="89DDFF"/>
          <w:lang w:val="en-US"/>
        </w:rPr>
        <w:br/>
        <w:t xml:space="preserve">               </w:t>
      </w:r>
      <w:proofErr w:type="spellStart"/>
      <w:r w:rsidRPr="009E561C">
        <w:rPr>
          <w:color w:val="EEFFE3"/>
          <w:lang w:val="en-US"/>
        </w:rPr>
        <w:t>output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write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EEFFE3"/>
          <w:lang w:val="en-US"/>
        </w:rPr>
        <w:t>p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to_string</w:t>
      </w:r>
      <w:proofErr w:type="spellEnd"/>
      <w:r w:rsidRPr="009E561C">
        <w:rPr>
          <w:color w:val="89DDFF"/>
          <w:lang w:val="en-US"/>
        </w:rPr>
        <w:t>());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E3"/>
          <w:lang w:val="en-US"/>
        </w:rPr>
        <w:t>output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flush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E3"/>
          <w:lang w:val="en-US"/>
        </w:rPr>
        <w:t>output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close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E3"/>
          <w:lang w:val="en-US"/>
        </w:rPr>
        <w:t>output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close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</w:t>
      </w:r>
      <w:r w:rsidRPr="009E561C">
        <w:rPr>
          <w:i/>
          <w:iCs/>
          <w:color w:val="F78C6C"/>
          <w:lang w:val="en-US"/>
        </w:rPr>
        <w:t xml:space="preserve">private </w:t>
      </w:r>
      <w:r w:rsidRPr="009E561C">
        <w:rPr>
          <w:i/>
          <w:iCs/>
          <w:color w:val="C792EA"/>
          <w:lang w:val="en-US"/>
        </w:rPr>
        <w:t xml:space="preserve">static </w:t>
      </w:r>
      <w:proofErr w:type="spellStart"/>
      <w:r w:rsidRPr="009E561C">
        <w:rPr>
          <w:color w:val="FFCB6B"/>
          <w:lang w:val="en-US"/>
        </w:rPr>
        <w:t>ArrayList</w:t>
      </w:r>
      <w:proofErr w:type="spellEnd"/>
      <w:r w:rsidRPr="009E561C">
        <w:rPr>
          <w:color w:val="89DDFF"/>
          <w:lang w:val="en-US"/>
        </w:rPr>
        <w:t>&lt;</w:t>
      </w:r>
      <w:proofErr w:type="spellStart"/>
      <w:r w:rsidRPr="009E561C">
        <w:rPr>
          <w:color w:val="FFCB6B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 xml:space="preserve">&gt; </w:t>
      </w:r>
      <w:proofErr w:type="spellStart"/>
      <w:r w:rsidRPr="009E561C">
        <w:rPr>
          <w:color w:val="82AAFF"/>
          <w:lang w:val="en-US"/>
        </w:rPr>
        <w:t>read_from_file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FFCB6B"/>
          <w:lang w:val="en-US"/>
        </w:rPr>
        <w:t xml:space="preserve">String 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 xml:space="preserve">) </w:t>
      </w:r>
      <w:r w:rsidRPr="009E561C">
        <w:rPr>
          <w:i/>
          <w:iCs/>
          <w:color w:val="C792EA"/>
          <w:lang w:val="en-US"/>
        </w:rPr>
        <w:t xml:space="preserve">throws </w:t>
      </w:r>
      <w:proofErr w:type="spellStart"/>
      <w:r w:rsidRPr="009E561C">
        <w:rPr>
          <w:color w:val="FFCB6B"/>
          <w:lang w:val="en-US"/>
        </w:rPr>
        <w:t>IOException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89DDFF"/>
          <w:lang w:val="en-US"/>
        </w:rPr>
        <w:t>{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i/>
          <w:iCs/>
          <w:color w:val="82AAFF"/>
          <w:lang w:val="en-US"/>
        </w:rPr>
        <w:t>isFile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>);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BufferedReader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EEFFE3"/>
          <w:lang w:val="en-US"/>
        </w:rPr>
        <w:t xml:space="preserve">reader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BufferedReader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FileReader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F78C6C"/>
          <w:lang w:val="en-US"/>
        </w:rPr>
        <w:t>filepath</w:t>
      </w:r>
      <w:proofErr w:type="spellEnd"/>
      <w:r w:rsidRPr="009E561C">
        <w:rPr>
          <w:color w:val="89DDFF"/>
          <w:lang w:val="en-US"/>
        </w:rPr>
        <w:t>));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color w:val="FFCB6B"/>
          <w:lang w:val="en-US"/>
        </w:rPr>
        <w:t xml:space="preserve">String </w:t>
      </w:r>
      <w:r w:rsidRPr="009E561C">
        <w:rPr>
          <w:color w:val="EEFFE3"/>
          <w:lang w:val="en-US"/>
        </w:rPr>
        <w:t>text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ArrayList</w:t>
      </w:r>
      <w:proofErr w:type="spellEnd"/>
      <w:r w:rsidRPr="009E561C">
        <w:rPr>
          <w:color w:val="89DDFF"/>
          <w:lang w:val="en-US"/>
        </w:rPr>
        <w:t>&lt;</w:t>
      </w:r>
      <w:proofErr w:type="spellStart"/>
      <w:r w:rsidRPr="009E561C">
        <w:rPr>
          <w:color w:val="FFCB6B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 xml:space="preserve">&gt; </w:t>
      </w:r>
      <w:proofErr w:type="spellStart"/>
      <w:r w:rsidRPr="009E561C">
        <w:rPr>
          <w:color w:val="EEFFE3"/>
          <w:lang w:val="en-US"/>
        </w:rPr>
        <w:t>arrayList</w:t>
      </w:r>
      <w:proofErr w:type="spellEnd"/>
      <w:r w:rsidRPr="009E561C">
        <w:rPr>
          <w:color w:val="EEFFE3"/>
          <w:lang w:val="en-US"/>
        </w:rPr>
        <w:t xml:space="preserve"> </w:t>
      </w:r>
      <w:r w:rsidRPr="009E561C">
        <w:rPr>
          <w:color w:val="89DDFF"/>
          <w:lang w:val="en-US"/>
        </w:rPr>
        <w:t xml:space="preserve">= 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ArrayList</w:t>
      </w:r>
      <w:proofErr w:type="spellEnd"/>
      <w:r w:rsidRPr="009E561C">
        <w:rPr>
          <w:color w:val="89DDFF"/>
          <w:lang w:val="en-US"/>
        </w:rPr>
        <w:t>&lt;&gt;();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FFCB6B"/>
          <w:lang w:val="en-US"/>
        </w:rPr>
        <w:t>TelephoneDirectory</w:t>
      </w:r>
      <w:proofErr w:type="spellEnd"/>
      <w:r w:rsidRPr="009E561C">
        <w:rPr>
          <w:color w:val="FFCB6B"/>
          <w:lang w:val="en-US"/>
        </w:rPr>
        <w:t xml:space="preserve"> </w:t>
      </w:r>
      <w:r w:rsidRPr="009E561C">
        <w:rPr>
          <w:color w:val="EEFFE3"/>
          <w:lang w:val="en-US"/>
        </w:rPr>
        <w:t>movies</w:t>
      </w:r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 xml:space="preserve">while </w:t>
      </w:r>
      <w:r w:rsidRPr="009E561C">
        <w:rPr>
          <w:color w:val="89DDFF"/>
          <w:lang w:val="en-US"/>
        </w:rPr>
        <w:t>((</w:t>
      </w:r>
      <w:r w:rsidRPr="009E561C">
        <w:rPr>
          <w:color w:val="EEFFE3"/>
          <w:lang w:val="en-US"/>
        </w:rPr>
        <w:t xml:space="preserve">text </w:t>
      </w:r>
      <w:r w:rsidRPr="009E561C">
        <w:rPr>
          <w:color w:val="89DDFF"/>
          <w:lang w:val="en-US"/>
        </w:rPr>
        <w:t xml:space="preserve">= </w:t>
      </w:r>
      <w:proofErr w:type="spellStart"/>
      <w:r w:rsidRPr="009E561C">
        <w:rPr>
          <w:color w:val="EEFFE3"/>
          <w:lang w:val="en-US"/>
        </w:rPr>
        <w:t>reader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readLine</w:t>
      </w:r>
      <w:proofErr w:type="spellEnd"/>
      <w:r w:rsidRPr="009E561C">
        <w:rPr>
          <w:color w:val="89DDFF"/>
          <w:lang w:val="en-US"/>
        </w:rPr>
        <w:t xml:space="preserve">()) != </w:t>
      </w:r>
      <w:r w:rsidRPr="009E561C">
        <w:rPr>
          <w:i/>
          <w:iCs/>
          <w:color w:val="F78C6C"/>
          <w:lang w:val="en-US"/>
        </w:rPr>
        <w:t>null</w:t>
      </w:r>
      <w:r w:rsidRPr="009E561C">
        <w:rPr>
          <w:color w:val="89DDFF"/>
          <w:lang w:val="en-US"/>
        </w:rPr>
        <w:t>) {</w:t>
      </w:r>
      <w:r w:rsidRPr="009E561C">
        <w:rPr>
          <w:color w:val="89DDFF"/>
          <w:lang w:val="en-US"/>
        </w:rPr>
        <w:br/>
      </w:r>
      <w:r w:rsidRPr="009E561C">
        <w:rPr>
          <w:color w:val="89DDFF"/>
          <w:lang w:val="en-US"/>
        </w:rPr>
        <w:lastRenderedPageBreak/>
        <w:t xml:space="preserve">               </w:t>
      </w:r>
      <w:proofErr w:type="spellStart"/>
      <w:r w:rsidRPr="009E561C">
        <w:rPr>
          <w:color w:val="EEFFE3"/>
          <w:lang w:val="en-US"/>
        </w:rPr>
        <w:t>arrayList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add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i/>
          <w:iCs/>
          <w:color w:val="C792EA"/>
          <w:lang w:val="en-US"/>
        </w:rPr>
        <w:t xml:space="preserve">new </w:t>
      </w:r>
      <w:proofErr w:type="spellStart"/>
      <w:r w:rsidRPr="009E561C">
        <w:rPr>
          <w:color w:val="82AAFF"/>
          <w:lang w:val="en-US"/>
        </w:rPr>
        <w:t>TelephoneDirectory</w:t>
      </w:r>
      <w:proofErr w:type="spellEnd"/>
      <w:r w:rsidRPr="009E561C">
        <w:rPr>
          <w:color w:val="89DDFF"/>
          <w:lang w:val="en-US"/>
        </w:rPr>
        <w:t>(</w:t>
      </w:r>
      <w:r w:rsidRPr="009E561C">
        <w:rPr>
          <w:color w:val="EEFFE3"/>
          <w:lang w:val="en-US"/>
        </w:rPr>
        <w:t>text</w:t>
      </w:r>
      <w:r w:rsidRPr="009E561C">
        <w:rPr>
          <w:color w:val="89DDFF"/>
          <w:lang w:val="en-US"/>
        </w:rPr>
        <w:t xml:space="preserve">, </w:t>
      </w:r>
      <w:proofErr w:type="spellStart"/>
      <w:r w:rsidRPr="009E561C">
        <w:rPr>
          <w:color w:val="EEFFE3"/>
          <w:lang w:val="en-US"/>
        </w:rPr>
        <w:t>reader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readLine</w:t>
      </w:r>
      <w:proofErr w:type="spellEnd"/>
      <w:r w:rsidRPr="009E561C">
        <w:rPr>
          <w:color w:val="89DDFF"/>
          <w:lang w:val="en-US"/>
        </w:rPr>
        <w:t xml:space="preserve">(), </w:t>
      </w:r>
      <w:proofErr w:type="spellStart"/>
      <w:r w:rsidRPr="009E561C">
        <w:rPr>
          <w:color w:val="FFCB6B"/>
          <w:lang w:val="en-US"/>
        </w:rPr>
        <w:t>Integer</w:t>
      </w:r>
      <w:r w:rsidRPr="009E561C">
        <w:rPr>
          <w:color w:val="89DDFF"/>
          <w:lang w:val="en-US"/>
        </w:rPr>
        <w:t>.</w:t>
      </w:r>
      <w:r w:rsidRPr="009E561C">
        <w:rPr>
          <w:i/>
          <w:iCs/>
          <w:color w:val="82AAFF"/>
          <w:lang w:val="en-US"/>
        </w:rPr>
        <w:t>parseInt</w:t>
      </w:r>
      <w:proofErr w:type="spellEnd"/>
      <w:r w:rsidRPr="009E561C">
        <w:rPr>
          <w:color w:val="89DDFF"/>
          <w:lang w:val="en-US"/>
        </w:rPr>
        <w:t>(</w:t>
      </w:r>
      <w:proofErr w:type="spellStart"/>
      <w:r w:rsidRPr="009E561C">
        <w:rPr>
          <w:color w:val="EEFFE3"/>
          <w:lang w:val="en-US"/>
        </w:rPr>
        <w:t>reader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readLine</w:t>
      </w:r>
      <w:proofErr w:type="spellEnd"/>
      <w:r w:rsidRPr="009E561C">
        <w:rPr>
          <w:color w:val="89DDFF"/>
          <w:lang w:val="en-US"/>
        </w:rPr>
        <w:t xml:space="preserve">()), </w:t>
      </w:r>
      <w:proofErr w:type="spellStart"/>
      <w:r w:rsidRPr="009E561C">
        <w:rPr>
          <w:color w:val="EEFFE3"/>
          <w:lang w:val="en-US"/>
        </w:rPr>
        <w:t>reader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readLine</w:t>
      </w:r>
      <w:proofErr w:type="spellEnd"/>
      <w:r w:rsidRPr="009E561C">
        <w:rPr>
          <w:color w:val="89DDFF"/>
          <w:lang w:val="en-US"/>
        </w:rPr>
        <w:t xml:space="preserve">(), </w:t>
      </w:r>
      <w:proofErr w:type="spellStart"/>
      <w:r w:rsidRPr="009E561C">
        <w:rPr>
          <w:color w:val="EEFFE3"/>
          <w:lang w:val="en-US"/>
        </w:rPr>
        <w:t>reader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readLine</w:t>
      </w:r>
      <w:proofErr w:type="spellEnd"/>
      <w:r w:rsidRPr="009E561C">
        <w:rPr>
          <w:color w:val="89DDFF"/>
          <w:lang w:val="en-US"/>
        </w:rPr>
        <w:t>()));</w:t>
      </w:r>
      <w:r w:rsidRPr="009E561C">
        <w:rPr>
          <w:color w:val="89DDFF"/>
          <w:lang w:val="en-US"/>
        </w:rPr>
        <w:br/>
        <w:t xml:space="preserve">          }</w:t>
      </w:r>
      <w:r w:rsidRPr="009E561C">
        <w:rPr>
          <w:color w:val="89DDFF"/>
          <w:lang w:val="en-US"/>
        </w:rPr>
        <w:br/>
        <w:t xml:space="preserve">          </w:t>
      </w:r>
      <w:proofErr w:type="spellStart"/>
      <w:r w:rsidRPr="009E561C">
        <w:rPr>
          <w:color w:val="EEFFE3"/>
          <w:lang w:val="en-US"/>
        </w:rPr>
        <w:t>reader</w:t>
      </w:r>
      <w:r w:rsidRPr="009E561C">
        <w:rPr>
          <w:color w:val="89DDFF"/>
          <w:lang w:val="en-US"/>
        </w:rPr>
        <w:t>.</w:t>
      </w:r>
      <w:r w:rsidRPr="009E561C">
        <w:rPr>
          <w:color w:val="82AAFF"/>
          <w:lang w:val="en-US"/>
        </w:rPr>
        <w:t>close</w:t>
      </w:r>
      <w:proofErr w:type="spellEnd"/>
      <w:r w:rsidRPr="009E561C">
        <w:rPr>
          <w:color w:val="89DDFF"/>
          <w:lang w:val="en-US"/>
        </w:rPr>
        <w:t>();</w:t>
      </w:r>
      <w:r w:rsidRPr="009E561C">
        <w:rPr>
          <w:color w:val="89DDFF"/>
          <w:lang w:val="en-US"/>
        </w:rPr>
        <w:br/>
        <w:t xml:space="preserve">          </w:t>
      </w:r>
      <w:r w:rsidRPr="009E561C">
        <w:rPr>
          <w:i/>
          <w:iCs/>
          <w:color w:val="C792EA"/>
          <w:lang w:val="en-US"/>
        </w:rPr>
        <w:t xml:space="preserve">return </w:t>
      </w:r>
      <w:proofErr w:type="spellStart"/>
      <w:r w:rsidRPr="009E561C">
        <w:rPr>
          <w:color w:val="EEFFE3"/>
          <w:lang w:val="en-US"/>
        </w:rPr>
        <w:t>arrayList</w:t>
      </w:r>
      <w:proofErr w:type="spellEnd"/>
      <w:r w:rsidRPr="009E561C">
        <w:rPr>
          <w:color w:val="89DDFF"/>
          <w:lang w:val="en-US"/>
        </w:rPr>
        <w:t>;</w:t>
      </w:r>
      <w:r w:rsidRPr="009E561C">
        <w:rPr>
          <w:color w:val="89DDFF"/>
          <w:lang w:val="en-US"/>
        </w:rPr>
        <w:br/>
        <w:t xml:space="preserve">     }</w:t>
      </w:r>
      <w:r w:rsidRPr="009E561C">
        <w:rPr>
          <w:color w:val="89DDFF"/>
          <w:lang w:val="en-US"/>
        </w:rPr>
        <w:br/>
        <w:t>}</w:t>
      </w:r>
      <w:proofErr w:type="gramEnd"/>
    </w:p>
    <w:p w14:paraId="269B4882" w14:textId="77777777" w:rsidR="00C92AFA" w:rsidRDefault="00C92AFA" w:rsidP="006E4A4E">
      <w:pPr>
        <w:rPr>
          <w:sz w:val="28"/>
          <w:szCs w:val="28"/>
          <w:lang w:val="uk-UA"/>
        </w:rPr>
      </w:pPr>
    </w:p>
    <w:p w14:paraId="044A4EE5" w14:textId="283F7C96" w:rsidR="00C92AFA" w:rsidRPr="00EF2FB2" w:rsidRDefault="00C92AFA" w:rsidP="006E4A4E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0E03CB48" w14:textId="34B7B9F5" w:rsidR="00C92AFA" w:rsidRDefault="0010210A" w:rsidP="0010210A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A55718" wp14:editId="457C6C9B">
            <wp:extent cx="1432560" cy="39152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787" cy="39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B729" w14:textId="0C5686E0" w:rsidR="0010210A" w:rsidRDefault="0010210A" w:rsidP="0010210A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3506998E" wp14:editId="548D6C98">
            <wp:extent cx="1470660" cy="4107087"/>
            <wp:effectExtent l="0" t="0" r="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2619" cy="41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F53F" w14:textId="10D345EB" w:rsidR="0010210A" w:rsidRDefault="0010210A" w:rsidP="0010210A">
      <w:pPr>
        <w:jc w:val="center"/>
        <w:rPr>
          <w:sz w:val="28"/>
          <w:szCs w:val="28"/>
          <w:lang w:val="uk-UA"/>
        </w:rPr>
      </w:pPr>
    </w:p>
    <w:p w14:paraId="142DF28F" w14:textId="7B2C3A71" w:rsidR="0010210A" w:rsidRPr="0010210A" w:rsidRDefault="0010210A" w:rsidP="0010210A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CAFD34" wp14:editId="3CBA03F2">
            <wp:extent cx="1598323" cy="1746885"/>
            <wp:effectExtent l="0" t="0" r="1905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0182" cy="175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3CA" w14:textId="39DA3868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DF365B">
        <w:rPr>
          <w:sz w:val="28"/>
          <w:szCs w:val="28"/>
        </w:rPr>
        <w:t xml:space="preserve">я </w:t>
      </w:r>
      <w:r w:rsidR="003F1887">
        <w:rPr>
          <w:sz w:val="28"/>
          <w:szCs w:val="28"/>
        </w:rPr>
        <w:t xml:space="preserve">вивчив особливості роботи з власними класами у </w:t>
      </w:r>
      <w:proofErr w:type="spellStart"/>
      <w:r w:rsidR="003F1887">
        <w:rPr>
          <w:sz w:val="28"/>
          <w:szCs w:val="28"/>
        </w:rPr>
        <w:t>Java</w:t>
      </w:r>
      <w:proofErr w:type="spellEnd"/>
      <w:r w:rsidR="003F1887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4"/>
      <w:footerReference w:type="default" r:id="rId15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4CF06" w14:textId="77777777" w:rsidR="00686C21" w:rsidRDefault="00686C21" w:rsidP="000C2C64">
      <w:r>
        <w:separator/>
      </w:r>
    </w:p>
  </w:endnote>
  <w:endnote w:type="continuationSeparator" w:id="0">
    <w:p w14:paraId="2D42EE37" w14:textId="77777777" w:rsidR="00686C21" w:rsidRDefault="00686C21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C92AFA" w:rsidRPr="002E30E7" w:rsidRDefault="00C92AFA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46F16" w14:textId="77777777" w:rsidR="00686C21" w:rsidRDefault="00686C21" w:rsidP="000C2C64">
      <w:r>
        <w:separator/>
      </w:r>
    </w:p>
  </w:footnote>
  <w:footnote w:type="continuationSeparator" w:id="0">
    <w:p w14:paraId="66981CF4" w14:textId="77777777" w:rsidR="00686C21" w:rsidRDefault="00686C21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C92AFA" w:rsidRDefault="00C92AFA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C92AFA" w:rsidRPr="00A800B0" w:rsidRDefault="00C92AFA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6C1FD7C8" w:rsidR="00C92AFA" w:rsidRPr="00FE64A9" w:rsidRDefault="00C92AFA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9E561C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9E561C"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C92AFA" w:rsidRDefault="00C92AFA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3490FAD1" w:rsidR="00C92AFA" w:rsidRPr="00DF365B" w:rsidRDefault="009E561C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Бужняк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C92AFA" w:rsidRDefault="00C92AFA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C92AFA" w:rsidRPr="00EF2FB2" w:rsidRDefault="00C92AFA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F2FB2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C92AFA" w:rsidRPr="00CA4C88" w:rsidRDefault="00C92AFA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C92AFA" w:rsidRPr="00212360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C92AFA" w:rsidRPr="00CA4C88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C92AFA" w:rsidRPr="00212360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C92AFA" w:rsidRPr="00CA4C88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C92AFA" w:rsidRPr="00212360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A7B433" w14:textId="77777777" w:rsidR="00EF2FB2" w:rsidRDefault="00EF2FB2" w:rsidP="00EF2FB2">
                            <w:pPr>
                              <w:pStyle w:val="Default"/>
                            </w:pPr>
                          </w:p>
                          <w:p w14:paraId="08F447A5" w14:textId="41B8D448" w:rsidR="00C92AFA" w:rsidRPr="003205AB" w:rsidRDefault="00EF2FB2" w:rsidP="00EF2FB2">
                            <w:pPr>
                              <w:pStyle w:val="1"/>
                              <w:spacing w:before="120" w:after="120"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Створення класів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FECA2CA" w:rsidR="00C92AFA" w:rsidRPr="00A800B0" w:rsidRDefault="00EF2FB2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C92AFA" w:rsidRPr="00212360" w:rsidRDefault="00C92AFA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C92AFA" w:rsidRPr="00A800B0" w:rsidRDefault="00C92AFA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6C1FD7C8" w:rsidR="00C92AFA" w:rsidRPr="00FE64A9" w:rsidRDefault="00C92AFA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9E561C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9E561C"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C92AFA" w:rsidRDefault="00C92AFA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3490FAD1" w:rsidR="00C92AFA" w:rsidRPr="00DF365B" w:rsidRDefault="009E561C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Бужняк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C92AFA" w:rsidRDefault="00C92AFA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C92AFA" w:rsidRPr="00EF2FB2" w:rsidRDefault="00C92AFA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EF2FB2">
                          <w:rPr>
                            <w:sz w:val="18"/>
                            <w:szCs w:val="18"/>
                            <w:lang w:val="uk-UA"/>
                          </w:rPr>
                          <w:t>Артеменко О.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C92AFA" w:rsidRPr="00CA4C88" w:rsidRDefault="00C92AFA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C92AFA" w:rsidRPr="00212360" w:rsidRDefault="00C92AFA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C92AFA" w:rsidRPr="00CA4C88" w:rsidRDefault="00C92AFA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C92AFA" w:rsidRPr="00212360" w:rsidRDefault="00C92AFA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C92AFA" w:rsidRPr="00CA4C88" w:rsidRDefault="00C92AFA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C92AFA" w:rsidRPr="00212360" w:rsidRDefault="00C92AFA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9A7B433" w14:textId="77777777" w:rsidR="00EF2FB2" w:rsidRDefault="00EF2FB2" w:rsidP="00EF2FB2">
                      <w:pPr>
                        <w:pStyle w:val="Default"/>
                      </w:pPr>
                    </w:p>
                    <w:p w14:paraId="08F447A5" w14:textId="41B8D448" w:rsidR="00C92AFA" w:rsidRPr="003205AB" w:rsidRDefault="00EF2FB2" w:rsidP="00EF2FB2">
                      <w:pPr>
                        <w:pStyle w:val="1"/>
                        <w:spacing w:before="120" w:after="120" w:line="240" w:lineRule="auto"/>
                      </w:pPr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Створення класів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FECA2CA" w:rsidR="00C92AFA" w:rsidRPr="00A800B0" w:rsidRDefault="00EF2FB2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C92AFA" w:rsidRPr="00212360" w:rsidRDefault="00C92AFA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C92AFA" w:rsidRDefault="00C92A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C92AFA" w:rsidRDefault="00C92AFA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3FA239DF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10210A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7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29C8F993" w:rsidR="00C92AFA" w:rsidRPr="00FE64A9" w:rsidRDefault="00C92AFA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Р03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9E561C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9E561C"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3FA239DF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10210A">
                        <w:rPr>
                          <w:rFonts w:ascii="Calibri" w:hAnsi="Calibri"/>
                          <w:noProof/>
                          <w:lang w:val="en-US"/>
                        </w:rPr>
                        <w:t>7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29C8F993" w:rsidR="00C92AFA" w:rsidRPr="00FE64A9" w:rsidRDefault="00C92AFA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Р03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9E561C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9E561C"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8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0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17"/>
  </w:num>
  <w:num w:numId="5">
    <w:abstractNumId w:val="19"/>
  </w:num>
  <w:num w:numId="6">
    <w:abstractNumId w:val="20"/>
  </w:num>
  <w:num w:numId="7">
    <w:abstractNumId w:val="13"/>
  </w:num>
  <w:num w:numId="8">
    <w:abstractNumId w:val="25"/>
  </w:num>
  <w:num w:numId="9">
    <w:abstractNumId w:val="8"/>
  </w:num>
  <w:num w:numId="10">
    <w:abstractNumId w:val="12"/>
  </w:num>
  <w:num w:numId="11">
    <w:abstractNumId w:val="26"/>
  </w:num>
  <w:num w:numId="12">
    <w:abstractNumId w:val="21"/>
  </w:num>
  <w:num w:numId="13">
    <w:abstractNumId w:val="3"/>
  </w:num>
  <w:num w:numId="14">
    <w:abstractNumId w:val="22"/>
  </w:num>
  <w:num w:numId="15">
    <w:abstractNumId w:val="16"/>
  </w:num>
  <w:num w:numId="16">
    <w:abstractNumId w:val="4"/>
  </w:num>
  <w:num w:numId="17">
    <w:abstractNumId w:val="27"/>
  </w:num>
  <w:num w:numId="18">
    <w:abstractNumId w:val="18"/>
  </w:num>
  <w:num w:numId="19">
    <w:abstractNumId w:val="14"/>
  </w:num>
  <w:num w:numId="20">
    <w:abstractNumId w:val="11"/>
  </w:num>
  <w:num w:numId="21">
    <w:abstractNumId w:val="5"/>
  </w:num>
  <w:num w:numId="22">
    <w:abstractNumId w:val="6"/>
  </w:num>
  <w:num w:numId="23">
    <w:abstractNumId w:val="2"/>
  </w:num>
  <w:num w:numId="24">
    <w:abstractNumId w:val="1"/>
  </w:num>
  <w:num w:numId="25">
    <w:abstractNumId w:val="9"/>
  </w:num>
  <w:num w:numId="26">
    <w:abstractNumId w:val="10"/>
  </w:num>
  <w:num w:numId="27">
    <w:abstractNumId w:val="2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210A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86C21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9E561C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E2927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lya532/Java/tree/main/&#1051;&#1072;&#1073;&#1072;&#1088;&#1072;&#1090;&#1086;&#1088;&#1085;&#1072;%20&#1088;&#1086;&#1073;&#1086;&#1090;&#1072;%203(&#1050;&#1083;&#1072;&#1089;&#1080;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F58D3-62B5-4805-B9D2-930D4A89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241</TotalTime>
  <Pages>1</Pages>
  <Words>6415</Words>
  <Characters>3658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46</cp:revision>
  <cp:lastPrinted>2016-12-23T10:35:00Z</cp:lastPrinted>
  <dcterms:created xsi:type="dcterms:W3CDTF">2020-10-26T15:20:00Z</dcterms:created>
  <dcterms:modified xsi:type="dcterms:W3CDTF">2021-06-11T05:41:00Z</dcterms:modified>
</cp:coreProperties>
</file>