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56BAF497" w:rsidR="00BC0C18" w:rsidRPr="001D6B55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2C1E4028" w14:textId="5AB150EC" w:rsidR="00A771AC" w:rsidRPr="00A771AC" w:rsidRDefault="00A771AC" w:rsidP="00A771AC">
      <w:pPr>
        <w:pStyle w:val="af0"/>
        <w:numPr>
          <w:ilvl w:val="0"/>
          <w:numId w:val="24"/>
        </w:numPr>
        <w:spacing w:before="120" w:after="120" w:line="360" w:lineRule="auto"/>
        <w:ind w:left="714" w:hanging="357"/>
        <w:rPr>
          <w:b/>
          <w:sz w:val="28"/>
          <w:szCs w:val="28"/>
        </w:rPr>
      </w:pPr>
      <w:r w:rsidRPr="00A771AC">
        <w:rPr>
          <w:sz w:val="28"/>
          <w:szCs w:val="28"/>
        </w:rPr>
        <w:t xml:space="preserve">а) </w:t>
      </w:r>
      <w:proofErr w:type="spellStart"/>
      <w:r w:rsidRPr="00A771AC">
        <w:rPr>
          <w:sz w:val="28"/>
          <w:szCs w:val="28"/>
        </w:rPr>
        <w:t>підраховує</w:t>
      </w:r>
      <w:proofErr w:type="spellEnd"/>
      <w:r w:rsidRPr="00A771AC">
        <w:rPr>
          <w:sz w:val="28"/>
          <w:szCs w:val="28"/>
        </w:rPr>
        <w:t xml:space="preserve"> </w:t>
      </w:r>
      <w:proofErr w:type="spellStart"/>
      <w:r w:rsidRPr="00A771AC">
        <w:rPr>
          <w:sz w:val="28"/>
          <w:szCs w:val="28"/>
        </w:rPr>
        <w:t>кількість</w:t>
      </w:r>
      <w:proofErr w:type="spellEnd"/>
      <w:r w:rsidRPr="00A771AC">
        <w:rPr>
          <w:sz w:val="28"/>
          <w:szCs w:val="28"/>
        </w:rPr>
        <w:t xml:space="preserve"> цифр у </w:t>
      </w:r>
      <w:proofErr w:type="spellStart"/>
      <w:r w:rsidRPr="00A771AC">
        <w:rPr>
          <w:sz w:val="28"/>
          <w:szCs w:val="28"/>
        </w:rPr>
        <w:t>тексті</w:t>
      </w:r>
      <w:proofErr w:type="spellEnd"/>
      <w:r w:rsidRPr="00A771AC">
        <w:rPr>
          <w:sz w:val="28"/>
          <w:szCs w:val="28"/>
        </w:rPr>
        <w:t xml:space="preserve">; б) </w:t>
      </w:r>
      <w:proofErr w:type="spellStart"/>
      <w:r w:rsidRPr="00A771AC">
        <w:rPr>
          <w:sz w:val="28"/>
          <w:szCs w:val="28"/>
        </w:rPr>
        <w:t>виводить</w:t>
      </w:r>
      <w:proofErr w:type="spellEnd"/>
      <w:r w:rsidRPr="00A771AC">
        <w:rPr>
          <w:sz w:val="28"/>
          <w:szCs w:val="28"/>
        </w:rPr>
        <w:t xml:space="preserve"> на </w:t>
      </w:r>
      <w:proofErr w:type="spellStart"/>
      <w:r w:rsidRPr="00A771AC">
        <w:rPr>
          <w:sz w:val="28"/>
          <w:szCs w:val="28"/>
        </w:rPr>
        <w:t>екран</w:t>
      </w:r>
      <w:proofErr w:type="spellEnd"/>
      <w:r w:rsidRPr="00A771AC">
        <w:rPr>
          <w:sz w:val="28"/>
          <w:szCs w:val="28"/>
        </w:rPr>
        <w:t xml:space="preserve"> слова, </w:t>
      </w:r>
      <w:proofErr w:type="spellStart"/>
      <w:r w:rsidRPr="00A771AC">
        <w:rPr>
          <w:sz w:val="28"/>
          <w:szCs w:val="28"/>
        </w:rPr>
        <w:t>що</w:t>
      </w:r>
      <w:proofErr w:type="spellEnd"/>
      <w:r w:rsidRPr="00A771AC">
        <w:rPr>
          <w:sz w:val="28"/>
          <w:szCs w:val="28"/>
        </w:rPr>
        <w:t xml:space="preserve"> </w:t>
      </w:r>
      <w:proofErr w:type="spellStart"/>
      <w:r w:rsidRPr="00A771AC">
        <w:rPr>
          <w:sz w:val="28"/>
          <w:szCs w:val="28"/>
        </w:rPr>
        <w:t>починаються</w:t>
      </w:r>
      <w:proofErr w:type="spellEnd"/>
      <w:r w:rsidRPr="00A771AC">
        <w:rPr>
          <w:sz w:val="28"/>
          <w:szCs w:val="28"/>
        </w:rPr>
        <w:t xml:space="preserve"> з </w:t>
      </w:r>
      <w:proofErr w:type="spellStart"/>
      <w:r w:rsidRPr="00A771AC">
        <w:rPr>
          <w:sz w:val="28"/>
          <w:szCs w:val="28"/>
        </w:rPr>
        <w:t>приголосних</w:t>
      </w:r>
      <w:proofErr w:type="spellEnd"/>
      <w:r w:rsidRPr="00A771AC">
        <w:rPr>
          <w:sz w:val="28"/>
          <w:szCs w:val="28"/>
        </w:rPr>
        <w:t xml:space="preserve"> </w:t>
      </w:r>
      <w:proofErr w:type="spellStart"/>
      <w:r w:rsidRPr="00A771AC">
        <w:rPr>
          <w:sz w:val="28"/>
          <w:szCs w:val="28"/>
        </w:rPr>
        <w:t>літер</w:t>
      </w:r>
      <w:proofErr w:type="spellEnd"/>
      <w:r w:rsidRPr="00A771AC">
        <w:rPr>
          <w:sz w:val="28"/>
          <w:szCs w:val="28"/>
          <w:lang w:val="uk-UA"/>
        </w:rPr>
        <w:t>.</w:t>
      </w:r>
    </w:p>
    <w:p w14:paraId="724F6D08" w14:textId="77777777" w:rsidR="00A771AC" w:rsidRPr="00A771AC" w:rsidRDefault="00A771AC" w:rsidP="00A771AC">
      <w:pPr>
        <w:pStyle w:val="af0"/>
        <w:numPr>
          <w:ilvl w:val="0"/>
          <w:numId w:val="24"/>
        </w:numPr>
        <w:spacing w:before="120" w:after="120" w:line="360" w:lineRule="auto"/>
        <w:ind w:left="714" w:hanging="357"/>
        <w:rPr>
          <w:b/>
          <w:sz w:val="28"/>
          <w:szCs w:val="28"/>
        </w:rPr>
      </w:pPr>
      <w:r w:rsidRPr="00A771AC">
        <w:rPr>
          <w:sz w:val="28"/>
          <w:szCs w:val="28"/>
        </w:rPr>
        <w:t xml:space="preserve">Задано </w:t>
      </w:r>
      <w:proofErr w:type="spellStart"/>
      <w:r w:rsidRPr="00A771AC">
        <w:rPr>
          <w:sz w:val="28"/>
          <w:szCs w:val="28"/>
        </w:rPr>
        <w:t>текстовий</w:t>
      </w:r>
      <w:proofErr w:type="spellEnd"/>
      <w:r w:rsidRPr="00A771AC">
        <w:rPr>
          <w:sz w:val="28"/>
          <w:szCs w:val="28"/>
        </w:rPr>
        <w:t xml:space="preserve"> файл. </w:t>
      </w:r>
      <w:proofErr w:type="spellStart"/>
      <w:r w:rsidRPr="00A771AC">
        <w:rPr>
          <w:sz w:val="28"/>
          <w:szCs w:val="28"/>
        </w:rPr>
        <w:t>Підрахувати</w:t>
      </w:r>
      <w:proofErr w:type="spellEnd"/>
      <w:r w:rsidRPr="00A771AC">
        <w:rPr>
          <w:sz w:val="28"/>
          <w:szCs w:val="28"/>
        </w:rPr>
        <w:t xml:space="preserve"> </w:t>
      </w:r>
      <w:proofErr w:type="spellStart"/>
      <w:r w:rsidRPr="00A771AC">
        <w:rPr>
          <w:sz w:val="28"/>
          <w:szCs w:val="28"/>
        </w:rPr>
        <w:t>кількість</w:t>
      </w:r>
      <w:proofErr w:type="spellEnd"/>
      <w:r w:rsidRPr="00A771AC">
        <w:rPr>
          <w:sz w:val="28"/>
          <w:szCs w:val="28"/>
        </w:rPr>
        <w:t xml:space="preserve"> </w:t>
      </w:r>
      <w:proofErr w:type="spellStart"/>
      <w:r w:rsidRPr="00A771AC">
        <w:rPr>
          <w:sz w:val="28"/>
          <w:szCs w:val="28"/>
        </w:rPr>
        <w:t>входжень</w:t>
      </w:r>
      <w:proofErr w:type="spellEnd"/>
      <w:r w:rsidRPr="00A771AC">
        <w:rPr>
          <w:sz w:val="28"/>
          <w:szCs w:val="28"/>
        </w:rPr>
        <w:t xml:space="preserve"> в </w:t>
      </w:r>
      <w:proofErr w:type="spellStart"/>
      <w:r w:rsidRPr="00A771AC">
        <w:rPr>
          <w:sz w:val="28"/>
          <w:szCs w:val="28"/>
        </w:rPr>
        <w:t>нього</w:t>
      </w:r>
      <w:proofErr w:type="spellEnd"/>
      <w:r w:rsidRPr="00A771AC">
        <w:rPr>
          <w:sz w:val="28"/>
          <w:szCs w:val="28"/>
        </w:rPr>
        <w:t xml:space="preserve"> </w:t>
      </w:r>
      <w:proofErr w:type="spellStart"/>
      <w:r w:rsidRPr="00A771AC">
        <w:rPr>
          <w:sz w:val="28"/>
          <w:szCs w:val="28"/>
        </w:rPr>
        <w:t>кожної</w:t>
      </w:r>
      <w:proofErr w:type="spellEnd"/>
      <w:r w:rsidRPr="00A771AC">
        <w:rPr>
          <w:sz w:val="28"/>
          <w:szCs w:val="28"/>
        </w:rPr>
        <w:t xml:space="preserve"> з </w:t>
      </w:r>
      <w:proofErr w:type="spellStart"/>
      <w:r w:rsidRPr="00A771AC">
        <w:rPr>
          <w:sz w:val="28"/>
          <w:szCs w:val="28"/>
        </w:rPr>
        <w:t>голосних</w:t>
      </w:r>
      <w:proofErr w:type="spellEnd"/>
      <w:r w:rsidRPr="00A771AC">
        <w:rPr>
          <w:sz w:val="28"/>
          <w:szCs w:val="28"/>
        </w:rPr>
        <w:t xml:space="preserve"> букв.</w:t>
      </w:r>
    </w:p>
    <w:p w14:paraId="3654EE67" w14:textId="5E620B11" w:rsidR="00A771AC" w:rsidRPr="00A771AC" w:rsidRDefault="00A771AC" w:rsidP="00A771AC">
      <w:pPr>
        <w:pStyle w:val="af0"/>
        <w:numPr>
          <w:ilvl w:val="0"/>
          <w:numId w:val="24"/>
        </w:numPr>
        <w:spacing w:before="120" w:after="120" w:line="360" w:lineRule="auto"/>
        <w:ind w:left="714" w:hanging="357"/>
        <w:rPr>
          <w:b/>
          <w:sz w:val="28"/>
          <w:szCs w:val="28"/>
        </w:rPr>
      </w:pPr>
      <w:r w:rsidRPr="00A771AC">
        <w:rPr>
          <w:iCs/>
          <w:sz w:val="28"/>
          <w:szCs w:val="28"/>
        </w:rPr>
        <w:t xml:space="preserve">Дано </w:t>
      </w:r>
      <w:proofErr w:type="spellStart"/>
      <w:r w:rsidRPr="00A771AC">
        <w:rPr>
          <w:iCs/>
          <w:sz w:val="28"/>
          <w:szCs w:val="28"/>
        </w:rPr>
        <w:t>текстовий</w:t>
      </w:r>
      <w:proofErr w:type="spellEnd"/>
      <w:r w:rsidRPr="00A771AC">
        <w:rPr>
          <w:iCs/>
          <w:sz w:val="28"/>
          <w:szCs w:val="28"/>
        </w:rPr>
        <w:t xml:space="preserve"> файл. </w:t>
      </w:r>
      <w:proofErr w:type="spellStart"/>
      <w:r w:rsidRPr="00A771AC">
        <w:rPr>
          <w:iCs/>
          <w:sz w:val="28"/>
          <w:szCs w:val="28"/>
        </w:rPr>
        <w:t>Видалити</w:t>
      </w:r>
      <w:proofErr w:type="spellEnd"/>
      <w:r w:rsidRPr="00A771AC">
        <w:rPr>
          <w:iCs/>
          <w:sz w:val="28"/>
          <w:szCs w:val="28"/>
        </w:rPr>
        <w:t xml:space="preserve"> з перший </w:t>
      </w:r>
      <w:proofErr w:type="spellStart"/>
      <w:r w:rsidRPr="00A771AC">
        <w:rPr>
          <w:iCs/>
          <w:sz w:val="28"/>
          <w:szCs w:val="28"/>
        </w:rPr>
        <w:t>нього</w:t>
      </w:r>
      <w:proofErr w:type="spellEnd"/>
      <w:r w:rsidRPr="00A771AC">
        <w:rPr>
          <w:iCs/>
          <w:sz w:val="28"/>
          <w:szCs w:val="28"/>
        </w:rPr>
        <w:t xml:space="preserve"> рядок в </w:t>
      </w:r>
      <w:proofErr w:type="spellStart"/>
      <w:r w:rsidRPr="00A771AC">
        <w:rPr>
          <w:iCs/>
          <w:sz w:val="28"/>
          <w:szCs w:val="28"/>
        </w:rPr>
        <w:t>кінці</w:t>
      </w:r>
      <w:proofErr w:type="spellEnd"/>
      <w:r w:rsidRPr="00A771AC">
        <w:rPr>
          <w:iCs/>
          <w:sz w:val="28"/>
          <w:szCs w:val="28"/>
        </w:rPr>
        <w:t xml:space="preserve"> </w:t>
      </w:r>
      <w:proofErr w:type="spellStart"/>
      <w:r w:rsidRPr="00A771AC">
        <w:rPr>
          <w:iCs/>
          <w:sz w:val="28"/>
          <w:szCs w:val="28"/>
        </w:rPr>
        <w:t>якого</w:t>
      </w:r>
      <w:proofErr w:type="spellEnd"/>
      <w:r w:rsidRPr="00A771AC">
        <w:rPr>
          <w:iCs/>
          <w:sz w:val="28"/>
          <w:szCs w:val="28"/>
        </w:rPr>
        <w:t xml:space="preserve"> </w:t>
      </w:r>
      <w:proofErr w:type="spellStart"/>
      <w:r w:rsidRPr="00A771AC">
        <w:rPr>
          <w:iCs/>
          <w:sz w:val="28"/>
          <w:szCs w:val="28"/>
        </w:rPr>
        <w:t>знаходиться</w:t>
      </w:r>
      <w:proofErr w:type="spellEnd"/>
      <w:r w:rsidRPr="00A771AC">
        <w:rPr>
          <w:iCs/>
          <w:sz w:val="28"/>
          <w:szCs w:val="28"/>
        </w:rPr>
        <w:t xml:space="preserve"> символ "!". Результат </w:t>
      </w:r>
      <w:proofErr w:type="spellStart"/>
      <w:r w:rsidRPr="00A771AC">
        <w:rPr>
          <w:iCs/>
          <w:sz w:val="28"/>
          <w:szCs w:val="28"/>
        </w:rPr>
        <w:t>записати</w:t>
      </w:r>
      <w:proofErr w:type="spellEnd"/>
      <w:r w:rsidRPr="00A771AC">
        <w:rPr>
          <w:iCs/>
          <w:sz w:val="28"/>
          <w:szCs w:val="28"/>
        </w:rPr>
        <w:t xml:space="preserve"> в </w:t>
      </w:r>
      <w:proofErr w:type="spellStart"/>
      <w:r w:rsidRPr="00A771AC">
        <w:rPr>
          <w:iCs/>
          <w:sz w:val="28"/>
          <w:szCs w:val="28"/>
        </w:rPr>
        <w:t>новий</w:t>
      </w:r>
      <w:proofErr w:type="spellEnd"/>
      <w:r w:rsidRPr="00A771AC">
        <w:rPr>
          <w:iCs/>
          <w:sz w:val="28"/>
          <w:szCs w:val="28"/>
        </w:rPr>
        <w:t xml:space="preserve"> файл.</w:t>
      </w:r>
    </w:p>
    <w:p w14:paraId="7DF8EC30" w14:textId="4C11C23B" w:rsidR="0032141E" w:rsidRPr="00DF365B" w:rsidRDefault="00A771AC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8"/>
          <w:pgSz w:w="11907" w:h="16840" w:code="9"/>
          <w:pgMar w:top="567" w:right="567" w:bottom="567" w:left="1701" w:header="284" w:footer="720" w:gutter="0"/>
          <w:cols w:space="720"/>
        </w:sectPr>
      </w:pPr>
      <w:hyperlink r:id="rId9" w:history="1">
        <w:r w:rsidR="00DF365B" w:rsidRPr="00A771AC">
          <w:rPr>
            <w:rStyle w:val="af2"/>
            <w:b/>
            <w:sz w:val="28"/>
            <w:szCs w:val="28"/>
            <w:lang w:val="uk-UA"/>
          </w:rPr>
          <w:t xml:space="preserve">Код на </w:t>
        </w:r>
        <w:r w:rsidR="00DF365B" w:rsidRPr="00A771AC">
          <w:rPr>
            <w:rStyle w:val="af2"/>
            <w:b/>
            <w:sz w:val="28"/>
            <w:szCs w:val="28"/>
            <w:lang w:val="en-US"/>
          </w:rPr>
          <w:t>GitHub</w:t>
        </w:r>
      </w:hyperlink>
      <w:r w:rsidR="00DF365B" w:rsidRPr="00DF365B">
        <w:rPr>
          <w:b/>
          <w:sz w:val="28"/>
          <w:szCs w:val="28"/>
        </w:rPr>
        <w:t xml:space="preserve"> </w:t>
      </w:r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312AA7AF" w14:textId="7A814DD9" w:rsidR="00B1012B" w:rsidRDefault="00DF365B" w:rsidP="00B1012B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405EE93B" w14:textId="77777777" w:rsidR="00A771AC" w:rsidRDefault="00A771AC" w:rsidP="00A771AC">
      <w:pPr>
        <w:pStyle w:val="HTML"/>
        <w:shd w:val="clear" w:color="auto" w:fill="0F111A"/>
        <w:rPr>
          <w:color w:val="C3CEE3"/>
          <w:lang w:val="uk-UA" w:eastAsia="uk-UA"/>
        </w:rPr>
      </w:pPr>
      <w:proofErr w:type="spellStart"/>
      <w:r>
        <w:rPr>
          <w:i/>
          <w:iCs/>
          <w:color w:val="C792EA"/>
        </w:rPr>
        <w:t>public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C3CEE3"/>
        </w:rPr>
        <w:t>task</w:t>
      </w:r>
      <w:proofErr w:type="spellEnd"/>
      <w:r w:rsidRPr="00A771AC">
        <w:rPr>
          <w:color w:val="C3CEE3"/>
          <w:lang w:val="uk-UA"/>
        </w:rPr>
        <w:t>1</w:t>
      </w:r>
      <w:r w:rsidRPr="00A771AC">
        <w:rPr>
          <w:color w:val="89DDFF"/>
          <w:lang w:val="uk-UA"/>
        </w:rPr>
        <w:t>() {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color w:val="C3CEE3"/>
        </w:rPr>
        <w:t>String</w:t>
      </w:r>
      <w:proofErr w:type="spellEnd"/>
      <w:r w:rsidRPr="00A771AC">
        <w:rPr>
          <w:color w:val="C3CEE3"/>
          <w:lang w:val="uk-UA"/>
        </w:rPr>
        <w:t xml:space="preserve"> </w:t>
      </w:r>
      <w:proofErr w:type="spellStart"/>
      <w:r>
        <w:rPr>
          <w:color w:val="C3CEE3"/>
        </w:rPr>
        <w:t>text</w:t>
      </w:r>
      <w:proofErr w:type="spellEnd"/>
      <w:r w:rsidRPr="00A771AC">
        <w:rPr>
          <w:color w:val="C3CEE3"/>
          <w:lang w:val="uk-UA"/>
        </w:rPr>
        <w:t xml:space="preserve"> </w:t>
      </w:r>
      <w:r w:rsidRPr="00A771AC">
        <w:rPr>
          <w:color w:val="89DDFF"/>
          <w:lang w:val="uk-UA"/>
        </w:rPr>
        <w:t xml:space="preserve">= </w:t>
      </w:r>
      <w:r w:rsidRPr="00A771AC">
        <w:rPr>
          <w:color w:val="C3E88D"/>
          <w:lang w:val="uk-UA"/>
        </w:rPr>
        <w:t xml:space="preserve">"2 і 3 4 6 пара </w:t>
      </w:r>
      <w:proofErr w:type="spellStart"/>
      <w:r>
        <w:rPr>
          <w:color w:val="C3E88D"/>
        </w:rPr>
        <w:t>java</w:t>
      </w:r>
      <w:proofErr w:type="spellEnd"/>
      <w:r w:rsidRPr="00A771AC">
        <w:rPr>
          <w:color w:val="C3E88D"/>
          <w:lang w:val="uk-UA"/>
        </w:rPr>
        <w:t xml:space="preserve"> "</w:t>
      </w:r>
      <w:r w:rsidRPr="00A771AC">
        <w:rPr>
          <w:color w:val="89DDFF"/>
          <w:lang w:val="uk-UA"/>
        </w:rPr>
        <w:t>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long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C3CEE3"/>
        </w:rPr>
        <w:t>count</w:t>
      </w:r>
      <w:proofErr w:type="spellEnd"/>
      <w:r w:rsidRPr="00A771AC">
        <w:rPr>
          <w:color w:val="C3CEE3"/>
          <w:lang w:val="uk-UA"/>
        </w:rPr>
        <w:t xml:space="preserve"> </w:t>
      </w:r>
      <w:r w:rsidRPr="00A771AC">
        <w:rPr>
          <w:color w:val="89DDFF"/>
          <w:lang w:val="uk-UA"/>
        </w:rPr>
        <w:t xml:space="preserve">= </w:t>
      </w:r>
      <w:proofErr w:type="spellStart"/>
      <w:r>
        <w:rPr>
          <w:color w:val="C3CEE3"/>
        </w:rPr>
        <w:t>text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codePoints</w:t>
      </w:r>
      <w:proofErr w:type="spellEnd"/>
      <w:r w:rsidRPr="00A771AC">
        <w:rPr>
          <w:color w:val="89DDFF"/>
          <w:lang w:val="uk-UA"/>
        </w:rPr>
        <w:t>().</w:t>
      </w:r>
      <w:proofErr w:type="spellStart"/>
      <w:r>
        <w:rPr>
          <w:color w:val="C3CEE3"/>
        </w:rPr>
        <w:t>filter</w:t>
      </w:r>
      <w:proofErr w:type="spellEnd"/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Character</w:t>
      </w:r>
      <w:proofErr w:type="spellEnd"/>
      <w:r w:rsidRPr="00A771AC">
        <w:rPr>
          <w:color w:val="C3CEE3"/>
          <w:lang w:val="uk-UA"/>
        </w:rPr>
        <w:t>::</w:t>
      </w:r>
      <w:proofErr w:type="spellStart"/>
      <w:r>
        <w:rPr>
          <w:color w:val="C3CEE3"/>
        </w:rPr>
        <w:t>isDigit</w:t>
      </w:r>
      <w:proofErr w:type="spellEnd"/>
      <w:r w:rsidRPr="00A771AC">
        <w:rPr>
          <w:color w:val="89DDFF"/>
          <w:lang w:val="uk-UA"/>
        </w:rPr>
        <w:t>)</w:t>
      </w:r>
      <w:r w:rsidRPr="00A771AC">
        <w:rPr>
          <w:color w:val="89DDFF"/>
          <w:lang w:val="uk-UA"/>
        </w:rPr>
        <w:br/>
        <w:t xml:space="preserve">            .</w:t>
      </w:r>
      <w:proofErr w:type="spellStart"/>
      <w:r>
        <w:rPr>
          <w:color w:val="C3CEE3"/>
        </w:rPr>
        <w:t>count</w:t>
      </w:r>
      <w:proofErr w:type="spellEnd"/>
      <w:r w:rsidRPr="00A771AC">
        <w:rPr>
          <w:color w:val="89DDFF"/>
          <w:lang w:val="uk-UA"/>
        </w:rPr>
        <w:t>();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color w:val="C3CEE3"/>
        </w:rPr>
        <w:t>System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out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println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C3E88D"/>
          <w:lang w:val="uk-UA"/>
        </w:rPr>
        <w:t xml:space="preserve">"2 і 3 пара </w:t>
      </w:r>
      <w:proofErr w:type="spellStart"/>
      <w:r>
        <w:rPr>
          <w:color w:val="C3E88D"/>
        </w:rPr>
        <w:t>java</w:t>
      </w:r>
      <w:proofErr w:type="spellEnd"/>
      <w:r w:rsidRPr="00A771AC">
        <w:rPr>
          <w:color w:val="C3E88D"/>
          <w:lang w:val="uk-UA"/>
        </w:rPr>
        <w:t>"</w:t>
      </w:r>
      <w:r w:rsidRPr="00A771AC">
        <w:rPr>
          <w:color w:val="89DDFF"/>
          <w:lang w:val="uk-UA"/>
        </w:rPr>
        <w:t>);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color w:val="C3CEE3"/>
        </w:rPr>
        <w:t>System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out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println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C3E88D"/>
          <w:lang w:val="uk-UA"/>
        </w:rPr>
        <w:t xml:space="preserve">"Кількість цифр в рядку :    " </w:t>
      </w:r>
      <w:r w:rsidRPr="00A771AC">
        <w:rPr>
          <w:color w:val="89DDFF"/>
          <w:lang w:val="uk-UA"/>
        </w:rPr>
        <w:t xml:space="preserve">+ </w:t>
      </w:r>
      <w:proofErr w:type="spellStart"/>
      <w:r>
        <w:rPr>
          <w:color w:val="C3CEE3"/>
        </w:rPr>
        <w:t>count</w:t>
      </w:r>
      <w:proofErr w:type="spellEnd"/>
      <w:r w:rsidRPr="00A771AC">
        <w:rPr>
          <w:color w:val="89DDFF"/>
          <w:lang w:val="uk-UA"/>
        </w:rPr>
        <w:t>);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color w:val="C3CEE3"/>
        </w:rPr>
        <w:t>System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out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println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C3E88D"/>
          <w:lang w:val="uk-UA"/>
        </w:rPr>
        <w:t>"//////////////////////////////////"</w:t>
      </w:r>
      <w:r w:rsidRPr="00A771AC">
        <w:rPr>
          <w:color w:val="89DDFF"/>
          <w:lang w:val="uk-UA"/>
        </w:rPr>
        <w:t>);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color w:val="C3CEE3"/>
        </w:rPr>
        <w:t>String</w:t>
      </w:r>
      <w:proofErr w:type="spellEnd"/>
      <w:r w:rsidRPr="00A771AC">
        <w:rPr>
          <w:color w:val="C3CEE3"/>
          <w:lang w:val="uk-UA"/>
        </w:rPr>
        <w:t xml:space="preserve"> </w:t>
      </w:r>
      <w:proofErr w:type="spellStart"/>
      <w:r>
        <w:rPr>
          <w:color w:val="C3CEE3"/>
        </w:rPr>
        <w:t>text</w:t>
      </w:r>
      <w:proofErr w:type="spellEnd"/>
      <w:r w:rsidRPr="00A771AC">
        <w:rPr>
          <w:color w:val="C3CEE3"/>
          <w:lang w:val="uk-UA"/>
        </w:rPr>
        <w:t xml:space="preserve">1 </w:t>
      </w:r>
      <w:r w:rsidRPr="00A771AC">
        <w:rPr>
          <w:color w:val="89DDFF"/>
          <w:lang w:val="uk-UA"/>
        </w:rPr>
        <w:t xml:space="preserve">= </w:t>
      </w:r>
      <w:r w:rsidRPr="00A771AC">
        <w:rPr>
          <w:color w:val="C3E88D"/>
          <w:lang w:val="uk-UA"/>
        </w:rPr>
        <w:t>"</w:t>
      </w:r>
      <w:proofErr w:type="spellStart"/>
      <w:r w:rsidRPr="00A771AC">
        <w:rPr>
          <w:color w:val="C3E88D"/>
          <w:lang w:val="uk-UA"/>
        </w:rPr>
        <w:t>івапіва</w:t>
      </w:r>
      <w:proofErr w:type="spellEnd"/>
      <w:r w:rsidRPr="00A771AC">
        <w:rPr>
          <w:color w:val="C3E88D"/>
          <w:lang w:val="uk-UA"/>
        </w:rPr>
        <w:t xml:space="preserve"> </w:t>
      </w:r>
      <w:proofErr w:type="spellStart"/>
      <w:r w:rsidRPr="00A771AC">
        <w:rPr>
          <w:color w:val="C3E88D"/>
          <w:lang w:val="uk-UA"/>
        </w:rPr>
        <w:t>овр</w:t>
      </w:r>
      <w:proofErr w:type="spellEnd"/>
      <w:r w:rsidRPr="00A771AC">
        <w:rPr>
          <w:color w:val="C3E88D"/>
          <w:lang w:val="uk-UA"/>
        </w:rPr>
        <w:t xml:space="preserve"> </w:t>
      </w:r>
      <w:proofErr w:type="spellStart"/>
      <w:r w:rsidRPr="00A771AC">
        <w:rPr>
          <w:color w:val="C3E88D"/>
          <w:lang w:val="uk-UA"/>
        </w:rPr>
        <w:t>ркоав</w:t>
      </w:r>
      <w:proofErr w:type="spellEnd"/>
      <w:r w:rsidRPr="00A771AC">
        <w:rPr>
          <w:color w:val="C3E88D"/>
          <w:lang w:val="uk-UA"/>
        </w:rPr>
        <w:t xml:space="preserve"> </w:t>
      </w:r>
      <w:proofErr w:type="spellStart"/>
      <w:r w:rsidRPr="00A771AC">
        <w:rPr>
          <w:color w:val="C3E88D"/>
          <w:lang w:val="uk-UA"/>
        </w:rPr>
        <w:t>приат</w:t>
      </w:r>
      <w:proofErr w:type="spellEnd"/>
      <w:r w:rsidRPr="00A771AC">
        <w:rPr>
          <w:color w:val="C3E88D"/>
          <w:lang w:val="uk-UA"/>
        </w:rPr>
        <w:t xml:space="preserve"> </w:t>
      </w:r>
      <w:proofErr w:type="spellStart"/>
      <w:r w:rsidRPr="00A771AC">
        <w:rPr>
          <w:color w:val="C3E88D"/>
          <w:lang w:val="uk-UA"/>
        </w:rPr>
        <w:t>крпав</w:t>
      </w:r>
      <w:proofErr w:type="spellEnd"/>
      <w:r w:rsidRPr="00A771AC">
        <w:rPr>
          <w:color w:val="C3E88D"/>
          <w:lang w:val="uk-UA"/>
        </w:rPr>
        <w:t>"</w:t>
      </w:r>
      <w:r w:rsidRPr="00A771AC">
        <w:rPr>
          <w:color w:val="89DDFF"/>
          <w:lang w:val="uk-UA"/>
        </w:rPr>
        <w:t>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char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C3CEE3"/>
        </w:rPr>
        <w:t>charTmp</w:t>
      </w:r>
      <w:proofErr w:type="spellEnd"/>
      <w:r w:rsidRPr="00A771AC">
        <w:rPr>
          <w:color w:val="89DDFF"/>
          <w:lang w:val="uk-UA"/>
        </w:rPr>
        <w:t>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for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String</w:t>
      </w:r>
      <w:proofErr w:type="spellEnd"/>
      <w:r w:rsidRPr="00A771AC">
        <w:rPr>
          <w:color w:val="C3CEE3"/>
          <w:lang w:val="uk-UA"/>
        </w:rPr>
        <w:t xml:space="preserve"> </w:t>
      </w:r>
      <w:proofErr w:type="spellStart"/>
      <w:r>
        <w:rPr>
          <w:color w:val="C3CEE3"/>
        </w:rPr>
        <w:t>word</w:t>
      </w:r>
      <w:proofErr w:type="spellEnd"/>
      <w:r w:rsidRPr="00A771AC">
        <w:rPr>
          <w:color w:val="C3CEE3"/>
          <w:lang w:val="uk-UA"/>
        </w:rPr>
        <w:t xml:space="preserve"> </w:t>
      </w:r>
      <w:r w:rsidRPr="00A771AC">
        <w:rPr>
          <w:color w:val="89DDFF"/>
          <w:lang w:val="uk-UA"/>
        </w:rPr>
        <w:t xml:space="preserve">: </w:t>
      </w:r>
      <w:proofErr w:type="spellStart"/>
      <w:r>
        <w:rPr>
          <w:color w:val="C3CEE3"/>
        </w:rPr>
        <w:t>text</w:t>
      </w:r>
      <w:proofErr w:type="spellEnd"/>
      <w:r w:rsidRPr="00A771AC">
        <w:rPr>
          <w:color w:val="C3CEE3"/>
          <w:lang w:val="uk-UA"/>
        </w:rPr>
        <w:t>1</w:t>
      </w:r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split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C3E88D"/>
          <w:lang w:val="uk-UA"/>
        </w:rPr>
        <w:t>"</w:t>
      </w:r>
      <w:r w:rsidRPr="00A771AC">
        <w:rPr>
          <w:color w:val="89DDFF"/>
          <w:lang w:val="uk-UA"/>
        </w:rPr>
        <w:t>\\</w:t>
      </w:r>
      <w:r>
        <w:rPr>
          <w:color w:val="C3E88D"/>
        </w:rPr>
        <w:t>s</w:t>
      </w:r>
      <w:r w:rsidRPr="00A771AC">
        <w:rPr>
          <w:color w:val="C3E88D"/>
          <w:lang w:val="uk-UA"/>
        </w:rPr>
        <w:t>+"</w:t>
      </w:r>
      <w:r w:rsidRPr="00A771AC">
        <w:rPr>
          <w:color w:val="89DDFF"/>
          <w:lang w:val="uk-UA"/>
        </w:rPr>
        <w:t>)){</w:t>
      </w:r>
      <w:r w:rsidRPr="00A771AC">
        <w:rPr>
          <w:color w:val="89DDFF"/>
          <w:lang w:val="uk-UA"/>
        </w:rPr>
        <w:br/>
        <w:t xml:space="preserve">        </w:t>
      </w:r>
      <w:proofErr w:type="spellStart"/>
      <w:r>
        <w:rPr>
          <w:color w:val="C3CEE3"/>
        </w:rPr>
        <w:t>charTmp</w:t>
      </w:r>
      <w:proofErr w:type="spellEnd"/>
      <w:r w:rsidRPr="00A771AC">
        <w:rPr>
          <w:color w:val="C3CEE3"/>
          <w:lang w:val="uk-UA"/>
        </w:rPr>
        <w:t xml:space="preserve"> </w:t>
      </w:r>
      <w:r w:rsidRPr="00A771AC">
        <w:rPr>
          <w:color w:val="89DDFF"/>
          <w:lang w:val="uk-UA"/>
        </w:rPr>
        <w:t xml:space="preserve">= </w:t>
      </w:r>
      <w:proofErr w:type="spellStart"/>
      <w:r>
        <w:rPr>
          <w:color w:val="C3CEE3"/>
        </w:rPr>
        <w:t>word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toLowerCase</w:t>
      </w:r>
      <w:proofErr w:type="spellEnd"/>
      <w:r w:rsidRPr="00A771AC">
        <w:rPr>
          <w:color w:val="89DDFF"/>
          <w:lang w:val="uk-UA"/>
        </w:rPr>
        <w:t>().</w:t>
      </w:r>
      <w:proofErr w:type="spellStart"/>
      <w:r>
        <w:rPr>
          <w:color w:val="C3CEE3"/>
        </w:rPr>
        <w:t>charAt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F78C6C"/>
          <w:lang w:val="uk-UA"/>
        </w:rPr>
        <w:t>0</w:t>
      </w:r>
      <w:r w:rsidRPr="00A771AC">
        <w:rPr>
          <w:color w:val="89DDFF"/>
          <w:lang w:val="uk-UA"/>
        </w:rPr>
        <w:t>);</w:t>
      </w:r>
      <w:r w:rsidRPr="00A771AC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Character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isLetter</w:t>
      </w:r>
      <w:proofErr w:type="spellEnd"/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charTmp</w:t>
      </w:r>
      <w:proofErr w:type="spellEnd"/>
      <w:r w:rsidRPr="00A771AC">
        <w:rPr>
          <w:color w:val="89DDFF"/>
          <w:lang w:val="uk-UA"/>
        </w:rPr>
        <w:t>))</w:t>
      </w:r>
      <w:r w:rsidRPr="00A771AC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switch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charTmp</w:t>
      </w:r>
      <w:proofErr w:type="spellEnd"/>
      <w:r w:rsidRPr="00A771AC">
        <w:rPr>
          <w:color w:val="89DDFF"/>
          <w:lang w:val="uk-UA"/>
        </w:rPr>
        <w:t>) {</w:t>
      </w:r>
      <w:r w:rsidRPr="00A771AC">
        <w:rPr>
          <w:color w:val="89DDFF"/>
          <w:lang w:val="uk-UA"/>
        </w:rPr>
        <w:br/>
        <w:t xml:space="preserve">        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C3E88D"/>
          <w:lang w:val="uk-UA"/>
        </w:rPr>
        <w:t>'а'</w:t>
      </w:r>
      <w:r w:rsidRPr="00A771AC">
        <w:rPr>
          <w:color w:val="89DDFF"/>
          <w:lang w:val="uk-UA"/>
        </w:rPr>
        <w:t>:</w:t>
      </w:r>
      <w:r w:rsidRPr="00A771AC">
        <w:rPr>
          <w:color w:val="89DDFF"/>
          <w:lang w:val="uk-UA"/>
        </w:rPr>
        <w:br/>
        <w:t xml:space="preserve">        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C3E88D"/>
          <w:lang w:val="uk-UA"/>
        </w:rPr>
        <w:t>'у'</w:t>
      </w:r>
      <w:r w:rsidRPr="00A771AC">
        <w:rPr>
          <w:color w:val="89DDFF"/>
          <w:lang w:val="uk-UA"/>
        </w:rPr>
        <w:t>:</w:t>
      </w:r>
      <w:r w:rsidRPr="00A771AC">
        <w:rPr>
          <w:color w:val="89DDFF"/>
          <w:lang w:val="uk-UA"/>
        </w:rPr>
        <w:br/>
        <w:t xml:space="preserve">        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C3E88D"/>
          <w:lang w:val="uk-UA"/>
        </w:rPr>
        <w:t>'е'</w:t>
      </w:r>
      <w:r w:rsidRPr="00A771AC">
        <w:rPr>
          <w:color w:val="89DDFF"/>
          <w:lang w:val="uk-UA"/>
        </w:rPr>
        <w:t>:</w:t>
      </w:r>
      <w:r w:rsidRPr="00A771AC">
        <w:rPr>
          <w:color w:val="89DDFF"/>
          <w:lang w:val="uk-UA"/>
        </w:rPr>
        <w:br/>
        <w:t xml:space="preserve">        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C3E88D"/>
          <w:lang w:val="uk-UA"/>
        </w:rPr>
        <w:t>'и'</w:t>
      </w:r>
      <w:r w:rsidRPr="00A771AC">
        <w:rPr>
          <w:color w:val="89DDFF"/>
          <w:lang w:val="uk-UA"/>
        </w:rPr>
        <w:t>:</w:t>
      </w:r>
      <w:r w:rsidRPr="00A771AC">
        <w:rPr>
          <w:color w:val="89DDFF"/>
          <w:lang w:val="uk-UA"/>
        </w:rPr>
        <w:br/>
        <w:t xml:space="preserve">        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C3E88D"/>
          <w:lang w:val="uk-UA"/>
        </w:rPr>
        <w:t>'і'</w:t>
      </w:r>
      <w:r w:rsidRPr="00A771AC">
        <w:rPr>
          <w:color w:val="89DDFF"/>
          <w:lang w:val="uk-UA"/>
        </w:rPr>
        <w:t>:</w:t>
      </w:r>
      <w:r w:rsidRPr="00A771AC">
        <w:rPr>
          <w:color w:val="89DDFF"/>
          <w:lang w:val="uk-UA"/>
        </w:rPr>
        <w:br/>
        <w:t xml:space="preserve">        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C3E88D"/>
          <w:lang w:val="uk-UA"/>
        </w:rPr>
        <w:t>'о'</w:t>
      </w:r>
      <w:r w:rsidRPr="00A771AC">
        <w:rPr>
          <w:color w:val="89DDFF"/>
          <w:lang w:val="uk-UA"/>
        </w:rPr>
        <w:t>:</w:t>
      </w:r>
      <w:r w:rsidRPr="00A771AC">
        <w:rPr>
          <w:color w:val="89DDFF"/>
          <w:lang w:val="uk-UA"/>
        </w:rPr>
        <w:br/>
        <w:t xml:space="preserve">                    </w:t>
      </w:r>
      <w:proofErr w:type="spellStart"/>
      <w:r>
        <w:rPr>
          <w:i/>
          <w:iCs/>
          <w:color w:val="C792EA"/>
        </w:rPr>
        <w:t>break</w:t>
      </w:r>
      <w:proofErr w:type="spellEnd"/>
      <w:r w:rsidRPr="00A771AC">
        <w:rPr>
          <w:color w:val="89DDFF"/>
          <w:lang w:val="uk-UA"/>
        </w:rPr>
        <w:t>;</w:t>
      </w:r>
      <w:r w:rsidRPr="00A771AC">
        <w:rPr>
          <w:color w:val="89DDFF"/>
          <w:lang w:val="uk-UA"/>
        </w:rPr>
        <w:br/>
        <w:t xml:space="preserve">                </w:t>
      </w:r>
      <w:proofErr w:type="spellStart"/>
      <w:r>
        <w:rPr>
          <w:i/>
          <w:iCs/>
          <w:color w:val="C792EA"/>
        </w:rPr>
        <w:t>default</w:t>
      </w:r>
      <w:proofErr w:type="spellEnd"/>
      <w:r w:rsidRPr="00A771AC">
        <w:rPr>
          <w:color w:val="89DDFF"/>
          <w:lang w:val="uk-UA"/>
        </w:rPr>
        <w:t>:</w:t>
      </w:r>
      <w:r w:rsidRPr="00A771AC">
        <w:rPr>
          <w:color w:val="89DDFF"/>
          <w:lang w:val="uk-UA"/>
        </w:rPr>
        <w:br/>
        <w:t xml:space="preserve">                    </w:t>
      </w:r>
      <w:proofErr w:type="spellStart"/>
      <w:r>
        <w:rPr>
          <w:color w:val="C3CEE3"/>
        </w:rPr>
        <w:t>System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out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println</w:t>
      </w:r>
      <w:proofErr w:type="spellEnd"/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word</w:t>
      </w:r>
      <w:proofErr w:type="spellEnd"/>
      <w:r w:rsidRPr="00A771AC">
        <w:rPr>
          <w:color w:val="89DDFF"/>
          <w:lang w:val="uk-UA"/>
        </w:rPr>
        <w:t>);</w:t>
      </w:r>
      <w:r w:rsidRPr="00A771AC">
        <w:rPr>
          <w:color w:val="89DDFF"/>
          <w:lang w:val="uk-UA"/>
        </w:rPr>
        <w:br/>
        <w:t xml:space="preserve">            }</w:t>
      </w:r>
      <w:r w:rsidRPr="00A771AC">
        <w:rPr>
          <w:color w:val="89DDFF"/>
          <w:lang w:val="uk-UA"/>
        </w:rPr>
        <w:br/>
        <w:t xml:space="preserve">    }</w:t>
      </w:r>
      <w:r w:rsidRPr="00A771AC">
        <w:rPr>
          <w:color w:val="89DDFF"/>
          <w:lang w:val="uk-UA"/>
        </w:rPr>
        <w:br/>
        <w:t>}</w:t>
      </w:r>
    </w:p>
    <w:p w14:paraId="685B7EAB" w14:textId="2B481F76" w:rsidR="00EC7016" w:rsidRPr="00EC7016" w:rsidRDefault="00EC7016" w:rsidP="00EC7016">
      <w:pPr>
        <w:rPr>
          <w:lang w:val="uk-UA"/>
        </w:rPr>
      </w:pPr>
    </w:p>
    <w:p w14:paraId="70D8E2DA" w14:textId="126069F0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72584D49" w:rsidR="00025EF4" w:rsidRPr="00EC7016" w:rsidRDefault="00025EF4" w:rsidP="00EC7016">
      <w:pPr>
        <w:rPr>
          <w:sz w:val="28"/>
          <w:szCs w:val="28"/>
          <w:lang w:val="en-US"/>
        </w:rPr>
      </w:pPr>
      <w:bookmarkStart w:id="0" w:name="_GoBack"/>
      <w:bookmarkEnd w:id="0"/>
    </w:p>
    <w:p w14:paraId="7DC2C502" w14:textId="7A137AB4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7A67470A" w14:textId="77777777" w:rsidR="00A771AC" w:rsidRDefault="00A771AC" w:rsidP="00A771AC">
      <w:pPr>
        <w:pStyle w:val="HTML"/>
        <w:shd w:val="clear" w:color="auto" w:fill="0F111A"/>
        <w:rPr>
          <w:color w:val="C3CEE3"/>
          <w:lang w:val="uk-UA" w:eastAsia="uk-UA"/>
        </w:rPr>
      </w:pPr>
      <w:proofErr w:type="spellStart"/>
      <w:r>
        <w:rPr>
          <w:i/>
          <w:iCs/>
          <w:color w:val="C792EA"/>
        </w:rPr>
        <w:t>public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C3CEE3"/>
        </w:rPr>
        <w:t>task</w:t>
      </w:r>
      <w:proofErr w:type="spellEnd"/>
      <w:r w:rsidRPr="00A771AC">
        <w:rPr>
          <w:color w:val="C3CEE3"/>
          <w:lang w:val="uk-UA"/>
        </w:rPr>
        <w:t>2</w:t>
      </w:r>
      <w:r w:rsidRPr="00A771AC">
        <w:rPr>
          <w:color w:val="89DDFF"/>
          <w:lang w:val="uk-UA"/>
        </w:rPr>
        <w:t xml:space="preserve">() </w:t>
      </w:r>
      <w:proofErr w:type="spellStart"/>
      <w:r>
        <w:rPr>
          <w:i/>
          <w:iCs/>
          <w:color w:val="C792EA"/>
        </w:rPr>
        <w:t>throws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C3CEE3"/>
        </w:rPr>
        <w:t>IOException</w:t>
      </w:r>
      <w:proofErr w:type="spellEnd"/>
      <w:r w:rsidRPr="00A771AC">
        <w:rPr>
          <w:color w:val="C3CEE3"/>
          <w:lang w:val="uk-UA"/>
        </w:rPr>
        <w:t xml:space="preserve"> </w:t>
      </w:r>
      <w:r w:rsidRPr="00A771AC">
        <w:rPr>
          <w:color w:val="89DDFF"/>
          <w:lang w:val="uk-UA"/>
        </w:rPr>
        <w:t>{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color w:val="C3CEE3"/>
        </w:rPr>
        <w:t>String</w:t>
      </w:r>
      <w:proofErr w:type="spellEnd"/>
      <w:r w:rsidRPr="00A771AC">
        <w:rPr>
          <w:color w:val="C3CEE3"/>
          <w:lang w:val="uk-UA"/>
        </w:rPr>
        <w:t xml:space="preserve"> </w:t>
      </w:r>
      <w:r>
        <w:rPr>
          <w:color w:val="C3CEE3"/>
        </w:rPr>
        <w:t>s</w:t>
      </w:r>
      <w:r w:rsidRPr="00A771AC">
        <w:rPr>
          <w:color w:val="C3CEE3"/>
          <w:lang w:val="uk-UA"/>
        </w:rPr>
        <w:t xml:space="preserve"> </w:t>
      </w:r>
      <w:r w:rsidRPr="00A771AC">
        <w:rPr>
          <w:color w:val="89DDFF"/>
          <w:lang w:val="uk-UA"/>
        </w:rPr>
        <w:t xml:space="preserve">= </w:t>
      </w:r>
      <w:r w:rsidRPr="00A771AC">
        <w:rPr>
          <w:color w:val="C3E88D"/>
          <w:lang w:val="uk-UA"/>
        </w:rPr>
        <w:t>""</w:t>
      </w:r>
      <w:r w:rsidRPr="00A771AC">
        <w:rPr>
          <w:color w:val="89DDFF"/>
          <w:lang w:val="uk-UA"/>
        </w:rPr>
        <w:t>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try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r w:rsidRPr="00A771AC">
        <w:rPr>
          <w:color w:val="89DDFF"/>
          <w:lang w:val="uk-UA"/>
        </w:rPr>
        <w:t>{</w:t>
      </w:r>
      <w:r w:rsidRPr="00A771AC">
        <w:rPr>
          <w:color w:val="89DDFF"/>
          <w:lang w:val="uk-UA"/>
        </w:rPr>
        <w:br/>
        <w:t xml:space="preserve">        </w:t>
      </w:r>
      <w:r>
        <w:rPr>
          <w:color w:val="C3CEE3"/>
        </w:rPr>
        <w:t>s</w:t>
      </w:r>
      <w:r w:rsidRPr="00A771AC">
        <w:rPr>
          <w:color w:val="C3CEE3"/>
          <w:lang w:val="uk-UA"/>
        </w:rPr>
        <w:t xml:space="preserve"> </w:t>
      </w:r>
      <w:r w:rsidRPr="00A771AC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A771A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C3CEE3"/>
        </w:rPr>
        <w:t>String</w:t>
      </w:r>
      <w:proofErr w:type="spellEnd"/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Files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readAllBytes</w:t>
      </w:r>
      <w:proofErr w:type="spellEnd"/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Paths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get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C3E88D"/>
          <w:lang w:val="uk-UA"/>
        </w:rPr>
        <w:t>"</w:t>
      </w:r>
      <w:r>
        <w:rPr>
          <w:color w:val="C3E88D"/>
        </w:rPr>
        <w:t>D</w:t>
      </w:r>
      <w:r w:rsidRPr="00A771AC">
        <w:rPr>
          <w:color w:val="C3E88D"/>
          <w:lang w:val="uk-UA"/>
        </w:rPr>
        <w:t>:</w:t>
      </w:r>
      <w:r w:rsidRPr="00A771AC">
        <w:rPr>
          <w:color w:val="89DDFF"/>
          <w:lang w:val="uk-UA"/>
        </w:rPr>
        <w:t>\\</w:t>
      </w:r>
      <w:r>
        <w:rPr>
          <w:color w:val="C3E88D"/>
        </w:rPr>
        <w:t>javaLAB</w:t>
      </w:r>
      <w:r w:rsidRPr="00A771AC">
        <w:rPr>
          <w:color w:val="89DDFF"/>
          <w:lang w:val="uk-UA"/>
        </w:rPr>
        <w:t>\\</w:t>
      </w:r>
      <w:r>
        <w:rPr>
          <w:color w:val="C3E88D"/>
        </w:rPr>
        <w:t>laba</w:t>
      </w:r>
      <w:r w:rsidRPr="00A771AC">
        <w:rPr>
          <w:color w:val="C3E88D"/>
          <w:lang w:val="uk-UA"/>
        </w:rPr>
        <w:t>_2-</w:t>
      </w:r>
      <w:proofErr w:type="spellStart"/>
      <w:r>
        <w:rPr>
          <w:color w:val="C3E88D"/>
        </w:rPr>
        <w:t>main</w:t>
      </w:r>
      <w:proofErr w:type="spellEnd"/>
      <w:r w:rsidRPr="00A771AC">
        <w:rPr>
          <w:color w:val="89DDFF"/>
          <w:lang w:val="uk-UA"/>
        </w:rPr>
        <w:t>\\</w:t>
      </w:r>
      <w:r>
        <w:rPr>
          <w:color w:val="C3E88D"/>
        </w:rPr>
        <w:t>Laba</w:t>
      </w:r>
      <w:r w:rsidRPr="00A771AC">
        <w:rPr>
          <w:color w:val="C3E88D"/>
          <w:lang w:val="uk-UA"/>
        </w:rPr>
        <w:t xml:space="preserve"> 2</w:t>
      </w:r>
      <w:r w:rsidRPr="00A771AC">
        <w:rPr>
          <w:color w:val="89DDFF"/>
          <w:lang w:val="uk-UA"/>
        </w:rPr>
        <w:t>\\</w:t>
      </w:r>
      <w:r>
        <w:rPr>
          <w:color w:val="C3E88D"/>
        </w:rPr>
        <w:t>g</w:t>
      </w:r>
      <w:r w:rsidRPr="00A771AC">
        <w:rPr>
          <w:color w:val="C3E88D"/>
          <w:lang w:val="uk-UA"/>
        </w:rPr>
        <w:t>.</w:t>
      </w:r>
      <w:proofErr w:type="spellStart"/>
      <w:r>
        <w:rPr>
          <w:color w:val="C3E88D"/>
        </w:rPr>
        <w:t>txt</w:t>
      </w:r>
      <w:proofErr w:type="spellEnd"/>
      <w:r w:rsidRPr="00A771AC">
        <w:rPr>
          <w:color w:val="C3E88D"/>
          <w:lang w:val="uk-UA"/>
        </w:rPr>
        <w:t>"</w:t>
      </w:r>
      <w:r w:rsidRPr="00A771AC">
        <w:rPr>
          <w:color w:val="89DDFF"/>
          <w:lang w:val="uk-UA"/>
        </w:rPr>
        <w:t>)));</w:t>
      </w:r>
      <w:r w:rsidRPr="00A771AC">
        <w:rPr>
          <w:color w:val="89DDFF"/>
          <w:lang w:val="uk-UA"/>
        </w:rPr>
        <w:br/>
        <w:t xml:space="preserve">    } </w:t>
      </w:r>
      <w:proofErr w:type="spellStart"/>
      <w:r>
        <w:rPr>
          <w:i/>
          <w:iCs/>
          <w:color w:val="C792EA"/>
        </w:rPr>
        <w:t>catch</w:t>
      </w:r>
      <w:proofErr w:type="spellEnd"/>
      <w:r w:rsidRPr="00A771AC">
        <w:rPr>
          <w:color w:val="89DDFF"/>
          <w:lang w:val="uk-UA"/>
        </w:rPr>
        <w:t>(</w:t>
      </w:r>
      <w:proofErr w:type="spellStart"/>
      <w:r>
        <w:rPr>
          <w:color w:val="C3CEE3"/>
        </w:rPr>
        <w:t>IOException</w:t>
      </w:r>
      <w:proofErr w:type="spellEnd"/>
      <w:r w:rsidRPr="00A771AC">
        <w:rPr>
          <w:color w:val="C3CEE3"/>
          <w:lang w:val="uk-UA"/>
        </w:rPr>
        <w:t xml:space="preserve"> </w:t>
      </w:r>
      <w:r>
        <w:rPr>
          <w:color w:val="C3CEE3"/>
        </w:rPr>
        <w:t>e</w:t>
      </w:r>
      <w:r w:rsidRPr="00A771AC">
        <w:rPr>
          <w:color w:val="89DDFF"/>
          <w:lang w:val="uk-UA"/>
        </w:rPr>
        <w:t>) {</w:t>
      </w:r>
      <w:r w:rsidRPr="00A771AC">
        <w:rPr>
          <w:color w:val="89DDFF"/>
          <w:lang w:val="uk-UA"/>
        </w:rPr>
        <w:br/>
        <w:t xml:space="preserve">        </w:t>
      </w:r>
      <w:proofErr w:type="spellStart"/>
      <w:r>
        <w:rPr>
          <w:color w:val="C3CEE3"/>
        </w:rPr>
        <w:t>System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out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println</w:t>
      </w:r>
      <w:proofErr w:type="spellEnd"/>
      <w:r w:rsidRPr="00A771AC">
        <w:rPr>
          <w:color w:val="89DDFF"/>
          <w:lang w:val="uk-UA"/>
        </w:rPr>
        <w:t>(</w:t>
      </w:r>
      <w:r>
        <w:rPr>
          <w:color w:val="C3CEE3"/>
        </w:rPr>
        <w:t>e</w:t>
      </w:r>
      <w:r w:rsidRPr="00A771AC">
        <w:rPr>
          <w:color w:val="89DDFF"/>
          <w:lang w:val="uk-UA"/>
        </w:rPr>
        <w:t>);</w:t>
      </w:r>
      <w:r w:rsidRPr="00A771AC">
        <w:rPr>
          <w:color w:val="89DDFF"/>
          <w:lang w:val="uk-UA"/>
        </w:rPr>
        <w:br/>
        <w:t xml:space="preserve">        </w:t>
      </w:r>
      <w:proofErr w:type="spellStart"/>
      <w:r>
        <w:rPr>
          <w:color w:val="C3CEE3"/>
        </w:rPr>
        <w:t>System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exit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F78C6C"/>
          <w:lang w:val="uk-UA"/>
        </w:rPr>
        <w:t>0</w:t>
      </w:r>
      <w:r w:rsidRPr="00A771AC">
        <w:rPr>
          <w:color w:val="89DDFF"/>
          <w:lang w:val="uk-UA"/>
        </w:rPr>
        <w:t>);</w:t>
      </w:r>
      <w:r w:rsidRPr="00A771AC">
        <w:rPr>
          <w:color w:val="89DDFF"/>
          <w:lang w:val="uk-UA"/>
        </w:rPr>
        <w:br/>
        <w:t xml:space="preserve">    }</w:t>
      </w:r>
      <w:r w:rsidRPr="00A771AC">
        <w:rPr>
          <w:color w:val="89DDFF"/>
          <w:lang w:val="uk-UA"/>
        </w:rPr>
        <w:br/>
        <w:t xml:space="preserve">    </w:t>
      </w:r>
      <w:r>
        <w:rPr>
          <w:color w:val="C3CEE3"/>
        </w:rPr>
        <w:t>s</w:t>
      </w:r>
      <w:r w:rsidRPr="00A771AC">
        <w:rPr>
          <w:color w:val="C3CEE3"/>
          <w:lang w:val="uk-UA"/>
        </w:rPr>
        <w:t xml:space="preserve"> </w:t>
      </w:r>
      <w:r w:rsidRPr="00A771AC">
        <w:rPr>
          <w:color w:val="89DDFF"/>
          <w:lang w:val="uk-UA"/>
        </w:rPr>
        <w:t xml:space="preserve">= </w:t>
      </w:r>
      <w:r>
        <w:rPr>
          <w:color w:val="C3CEE3"/>
        </w:rPr>
        <w:t>s</w:t>
      </w:r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replaceAll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C3E88D"/>
          <w:lang w:val="uk-UA"/>
        </w:rPr>
        <w:t>"[^</w:t>
      </w:r>
      <w:proofErr w:type="spellStart"/>
      <w:r>
        <w:rPr>
          <w:color w:val="C3E88D"/>
        </w:rPr>
        <w:t>aoeuiy</w:t>
      </w:r>
      <w:proofErr w:type="spellEnd"/>
      <w:r w:rsidRPr="00A771AC">
        <w:rPr>
          <w:color w:val="C3E88D"/>
          <w:lang w:val="uk-UA"/>
        </w:rPr>
        <w:t>]"</w:t>
      </w:r>
      <w:r w:rsidRPr="00A771AC">
        <w:rPr>
          <w:color w:val="89DDFF"/>
          <w:lang w:val="uk-UA"/>
        </w:rPr>
        <w:t xml:space="preserve">, </w:t>
      </w:r>
      <w:r w:rsidRPr="00A771AC">
        <w:rPr>
          <w:color w:val="C3E88D"/>
          <w:lang w:val="uk-UA"/>
        </w:rPr>
        <w:t>""</w:t>
      </w:r>
      <w:r w:rsidRPr="00A771AC">
        <w:rPr>
          <w:color w:val="89DDFF"/>
          <w:lang w:val="uk-UA"/>
        </w:rPr>
        <w:t>);</w:t>
      </w:r>
      <w:r w:rsidRPr="00A771AC">
        <w:rPr>
          <w:color w:val="89DDFF"/>
          <w:lang w:val="uk-UA"/>
        </w:rPr>
        <w:br/>
        <w:t xml:space="preserve">    </w:t>
      </w:r>
      <w:proofErr w:type="spellStart"/>
      <w:r>
        <w:rPr>
          <w:color w:val="C3CEE3"/>
        </w:rPr>
        <w:t>System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out</w:t>
      </w:r>
      <w:proofErr w:type="spellEnd"/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println</w:t>
      </w:r>
      <w:proofErr w:type="spellEnd"/>
      <w:r w:rsidRPr="00A771AC">
        <w:rPr>
          <w:color w:val="89DDFF"/>
          <w:lang w:val="uk-UA"/>
        </w:rPr>
        <w:t>(</w:t>
      </w:r>
      <w:r w:rsidRPr="00A771AC">
        <w:rPr>
          <w:color w:val="C3E88D"/>
          <w:lang w:val="uk-UA"/>
        </w:rPr>
        <w:t xml:space="preserve">"Кількість голосних букв: " </w:t>
      </w:r>
      <w:r w:rsidRPr="00A771AC">
        <w:rPr>
          <w:color w:val="89DDFF"/>
          <w:lang w:val="uk-UA"/>
        </w:rPr>
        <w:t xml:space="preserve">+ </w:t>
      </w:r>
      <w:r>
        <w:rPr>
          <w:color w:val="C3CEE3"/>
        </w:rPr>
        <w:t>s</w:t>
      </w:r>
      <w:r w:rsidRPr="00A771AC">
        <w:rPr>
          <w:color w:val="89DDFF"/>
          <w:lang w:val="uk-UA"/>
        </w:rPr>
        <w:t>.</w:t>
      </w:r>
      <w:proofErr w:type="spellStart"/>
      <w:r>
        <w:rPr>
          <w:color w:val="C3CEE3"/>
        </w:rPr>
        <w:t>length</w:t>
      </w:r>
      <w:proofErr w:type="spellEnd"/>
      <w:r w:rsidRPr="00A771AC">
        <w:rPr>
          <w:color w:val="89DDFF"/>
          <w:lang w:val="uk-UA"/>
        </w:rPr>
        <w:t>());</w:t>
      </w:r>
      <w:r w:rsidRPr="00A771AC">
        <w:rPr>
          <w:color w:val="89DDFF"/>
          <w:lang w:val="uk-UA"/>
        </w:rPr>
        <w:br/>
        <w:t xml:space="preserve">    }</w:t>
      </w:r>
    </w:p>
    <w:p w14:paraId="1DBE781F" w14:textId="77777777" w:rsidR="00A771AC" w:rsidRDefault="00A771AC" w:rsidP="00EC7016">
      <w:pPr>
        <w:rPr>
          <w:sz w:val="28"/>
          <w:szCs w:val="28"/>
          <w:lang w:val="uk-UA"/>
        </w:rPr>
      </w:pPr>
    </w:p>
    <w:p w14:paraId="40083B2E" w14:textId="719FE26E" w:rsidR="00EC7016" w:rsidRDefault="0090664D" w:rsidP="00EC70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0B0FB481" w14:textId="0A98DF01" w:rsidR="00A771AC" w:rsidRPr="00DF365B" w:rsidRDefault="00A771AC" w:rsidP="00EC7016">
      <w:pPr>
        <w:rPr>
          <w:sz w:val="28"/>
          <w:szCs w:val="28"/>
          <w:lang w:val="uk-UA"/>
        </w:rPr>
      </w:pPr>
    </w:p>
    <w:p w14:paraId="59EB8C18" w14:textId="45C01068" w:rsidR="00DF365B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5F132A37" w14:textId="77777777" w:rsidR="00A771AC" w:rsidRDefault="00A771AC" w:rsidP="00A771AC">
      <w:pPr>
        <w:pStyle w:val="HTML"/>
        <w:shd w:val="clear" w:color="auto" w:fill="0F111A"/>
        <w:rPr>
          <w:color w:val="C3CEE3"/>
          <w:lang w:val="uk-UA" w:eastAsia="uk-UA"/>
        </w:rPr>
      </w:pPr>
      <w:r w:rsidRPr="00A771AC">
        <w:rPr>
          <w:i/>
          <w:iCs/>
          <w:color w:val="C792EA"/>
          <w:lang w:val="en-US"/>
        </w:rPr>
        <w:t xml:space="preserve">public static void </w:t>
      </w:r>
      <w:r w:rsidRPr="00A771AC">
        <w:rPr>
          <w:color w:val="C3CEE3"/>
          <w:lang w:val="en-US"/>
        </w:rPr>
        <w:t>task3</w:t>
      </w:r>
      <w:r w:rsidRPr="00A771AC">
        <w:rPr>
          <w:color w:val="89DDFF"/>
          <w:lang w:val="en-US"/>
        </w:rPr>
        <w:t xml:space="preserve">() </w:t>
      </w:r>
      <w:r w:rsidRPr="00A771AC">
        <w:rPr>
          <w:i/>
          <w:iCs/>
          <w:color w:val="C792EA"/>
          <w:lang w:val="en-US"/>
        </w:rPr>
        <w:t xml:space="preserve">throws </w:t>
      </w:r>
      <w:proofErr w:type="spellStart"/>
      <w:r w:rsidRPr="00A771AC">
        <w:rPr>
          <w:color w:val="C3CEE3"/>
          <w:lang w:val="en-US"/>
        </w:rPr>
        <w:t>IllegalAccessException</w:t>
      </w:r>
      <w:proofErr w:type="spellEnd"/>
      <w:r w:rsidRPr="00A771AC">
        <w:rPr>
          <w:color w:val="C3CEE3"/>
          <w:lang w:val="en-US"/>
        </w:rPr>
        <w:t xml:space="preserve"> </w:t>
      </w:r>
      <w:r w:rsidRPr="00A771AC">
        <w:rPr>
          <w:color w:val="89DDFF"/>
          <w:lang w:val="en-US"/>
        </w:rPr>
        <w:t>{</w:t>
      </w:r>
      <w:r w:rsidRPr="00A771AC">
        <w:rPr>
          <w:color w:val="89DDFF"/>
          <w:lang w:val="en-US"/>
        </w:rPr>
        <w:br/>
        <w:t xml:space="preserve">    </w:t>
      </w:r>
      <w:r w:rsidRPr="00A771AC">
        <w:rPr>
          <w:i/>
          <w:iCs/>
          <w:color w:val="C792EA"/>
          <w:lang w:val="en-US"/>
        </w:rPr>
        <w:t xml:space="preserve">try </w:t>
      </w:r>
      <w:r w:rsidRPr="00A771AC">
        <w:rPr>
          <w:color w:val="89DDFF"/>
          <w:lang w:val="en-US"/>
        </w:rPr>
        <w:t>(</w:t>
      </w:r>
      <w:proofErr w:type="spellStart"/>
      <w:r w:rsidRPr="00A771AC">
        <w:rPr>
          <w:color w:val="C3CEE3"/>
          <w:lang w:val="en-US"/>
        </w:rPr>
        <w:t>BufferedReader</w:t>
      </w:r>
      <w:proofErr w:type="spellEnd"/>
      <w:r w:rsidRPr="00A771AC">
        <w:rPr>
          <w:color w:val="C3CEE3"/>
          <w:lang w:val="en-US"/>
        </w:rPr>
        <w:t xml:space="preserve"> </w:t>
      </w:r>
      <w:proofErr w:type="spellStart"/>
      <w:r w:rsidRPr="00A771AC">
        <w:rPr>
          <w:color w:val="C3CEE3"/>
          <w:lang w:val="en-US"/>
        </w:rPr>
        <w:t>inputStream</w:t>
      </w:r>
      <w:proofErr w:type="spellEnd"/>
      <w:r w:rsidRPr="00A771AC">
        <w:rPr>
          <w:color w:val="C3CEE3"/>
          <w:lang w:val="en-US"/>
        </w:rPr>
        <w:t xml:space="preserve"> </w:t>
      </w:r>
      <w:r w:rsidRPr="00A771AC">
        <w:rPr>
          <w:color w:val="89DDFF"/>
          <w:lang w:val="en-US"/>
        </w:rPr>
        <w:t xml:space="preserve">= </w:t>
      </w:r>
      <w:r w:rsidRPr="00A771AC">
        <w:rPr>
          <w:i/>
          <w:iCs/>
          <w:color w:val="C792EA"/>
          <w:lang w:val="en-US"/>
        </w:rPr>
        <w:t xml:space="preserve">new </w:t>
      </w:r>
      <w:proofErr w:type="spellStart"/>
      <w:r w:rsidRPr="00A771AC">
        <w:rPr>
          <w:color w:val="C3CEE3"/>
          <w:lang w:val="en-US"/>
        </w:rPr>
        <w:t>BufferedReader</w:t>
      </w:r>
      <w:proofErr w:type="spellEnd"/>
      <w:r w:rsidRPr="00A771AC">
        <w:rPr>
          <w:color w:val="89DDFF"/>
          <w:lang w:val="en-US"/>
        </w:rPr>
        <w:t>(</w:t>
      </w:r>
      <w:r w:rsidRPr="00A771AC">
        <w:rPr>
          <w:i/>
          <w:iCs/>
          <w:color w:val="C792EA"/>
          <w:lang w:val="en-US"/>
        </w:rPr>
        <w:t xml:space="preserve">new </w:t>
      </w:r>
      <w:proofErr w:type="spellStart"/>
      <w:r w:rsidRPr="00A771AC">
        <w:rPr>
          <w:color w:val="C3CEE3"/>
          <w:lang w:val="en-US"/>
        </w:rPr>
        <w:t>FileReader</w:t>
      </w:r>
      <w:proofErr w:type="spellEnd"/>
      <w:r w:rsidRPr="00A771AC">
        <w:rPr>
          <w:color w:val="89DDFF"/>
          <w:lang w:val="en-US"/>
        </w:rPr>
        <w:t>(</w:t>
      </w:r>
      <w:r w:rsidRPr="00A771AC">
        <w:rPr>
          <w:color w:val="C3E88D"/>
          <w:lang w:val="en-US"/>
        </w:rPr>
        <w:t>"D:</w:t>
      </w:r>
      <w:r w:rsidRPr="00A771AC">
        <w:rPr>
          <w:color w:val="89DDFF"/>
          <w:lang w:val="en-US"/>
        </w:rPr>
        <w:t>\\</w:t>
      </w:r>
      <w:r w:rsidRPr="00A771AC">
        <w:rPr>
          <w:color w:val="C3E88D"/>
          <w:lang w:val="en-US"/>
        </w:rPr>
        <w:t>javaLAB</w:t>
      </w:r>
      <w:r w:rsidRPr="00A771AC">
        <w:rPr>
          <w:color w:val="89DDFF"/>
          <w:lang w:val="en-US"/>
        </w:rPr>
        <w:t>\\</w:t>
      </w:r>
      <w:r w:rsidRPr="00A771AC">
        <w:rPr>
          <w:color w:val="C3E88D"/>
          <w:lang w:val="en-US"/>
        </w:rPr>
        <w:t>laba_2-main</w:t>
      </w:r>
      <w:r w:rsidRPr="00A771AC">
        <w:rPr>
          <w:color w:val="89DDFF"/>
          <w:lang w:val="en-US"/>
        </w:rPr>
        <w:t>\\</w:t>
      </w:r>
      <w:r w:rsidRPr="00A771AC">
        <w:rPr>
          <w:color w:val="C3E88D"/>
          <w:lang w:val="en-US"/>
        </w:rPr>
        <w:t>Laba 2</w:t>
      </w:r>
      <w:r w:rsidRPr="00A771AC">
        <w:rPr>
          <w:color w:val="89DDFF"/>
          <w:lang w:val="en-US"/>
        </w:rPr>
        <w:t>\\</w:t>
      </w:r>
      <w:r w:rsidRPr="00A771AC">
        <w:rPr>
          <w:color w:val="C3E88D"/>
          <w:lang w:val="en-US"/>
        </w:rPr>
        <w:t>input.txt"</w:t>
      </w:r>
      <w:r w:rsidRPr="00A771AC">
        <w:rPr>
          <w:color w:val="89DDFF"/>
          <w:lang w:val="en-US"/>
        </w:rPr>
        <w:t>));</w:t>
      </w:r>
      <w:r w:rsidRPr="00A771AC">
        <w:rPr>
          <w:color w:val="89DDFF"/>
          <w:lang w:val="en-US"/>
        </w:rPr>
        <w:br/>
        <w:t xml:space="preserve">         </w:t>
      </w:r>
      <w:proofErr w:type="spellStart"/>
      <w:r w:rsidRPr="00A771AC">
        <w:rPr>
          <w:color w:val="C3CEE3"/>
          <w:lang w:val="en-US"/>
        </w:rPr>
        <w:t>PrintWriter</w:t>
      </w:r>
      <w:proofErr w:type="spellEnd"/>
      <w:r w:rsidRPr="00A771AC">
        <w:rPr>
          <w:color w:val="C3CEE3"/>
          <w:lang w:val="en-US"/>
        </w:rPr>
        <w:t xml:space="preserve"> </w:t>
      </w:r>
      <w:proofErr w:type="spellStart"/>
      <w:r w:rsidRPr="00A771AC">
        <w:rPr>
          <w:color w:val="C3CEE3"/>
          <w:lang w:val="en-US"/>
        </w:rPr>
        <w:t>outputStream</w:t>
      </w:r>
      <w:proofErr w:type="spellEnd"/>
      <w:r w:rsidRPr="00A771AC">
        <w:rPr>
          <w:color w:val="C3CEE3"/>
          <w:lang w:val="en-US"/>
        </w:rPr>
        <w:t xml:space="preserve"> </w:t>
      </w:r>
      <w:r w:rsidRPr="00A771AC">
        <w:rPr>
          <w:color w:val="89DDFF"/>
          <w:lang w:val="en-US"/>
        </w:rPr>
        <w:t xml:space="preserve">= </w:t>
      </w:r>
      <w:r w:rsidRPr="00A771AC">
        <w:rPr>
          <w:i/>
          <w:iCs/>
          <w:color w:val="C792EA"/>
          <w:lang w:val="en-US"/>
        </w:rPr>
        <w:t xml:space="preserve">new </w:t>
      </w:r>
      <w:proofErr w:type="spellStart"/>
      <w:r w:rsidRPr="00A771AC">
        <w:rPr>
          <w:color w:val="C3CEE3"/>
          <w:lang w:val="en-US"/>
        </w:rPr>
        <w:t>PrintWriter</w:t>
      </w:r>
      <w:proofErr w:type="spellEnd"/>
      <w:r w:rsidRPr="00A771AC">
        <w:rPr>
          <w:color w:val="89DDFF"/>
          <w:lang w:val="en-US"/>
        </w:rPr>
        <w:t>(</w:t>
      </w:r>
      <w:r w:rsidRPr="00A771AC">
        <w:rPr>
          <w:i/>
          <w:iCs/>
          <w:color w:val="C792EA"/>
          <w:lang w:val="en-US"/>
        </w:rPr>
        <w:t xml:space="preserve">new </w:t>
      </w:r>
      <w:proofErr w:type="spellStart"/>
      <w:r w:rsidRPr="00A771AC">
        <w:rPr>
          <w:color w:val="C3CEE3"/>
          <w:lang w:val="en-US"/>
        </w:rPr>
        <w:t>FileWriter</w:t>
      </w:r>
      <w:proofErr w:type="spellEnd"/>
      <w:r w:rsidRPr="00A771AC">
        <w:rPr>
          <w:color w:val="89DDFF"/>
          <w:lang w:val="en-US"/>
        </w:rPr>
        <w:t>(</w:t>
      </w:r>
      <w:r w:rsidRPr="00A771AC">
        <w:rPr>
          <w:color w:val="C3E88D"/>
          <w:lang w:val="en-US"/>
        </w:rPr>
        <w:t>"D:</w:t>
      </w:r>
      <w:r w:rsidRPr="00A771AC">
        <w:rPr>
          <w:color w:val="89DDFF"/>
          <w:lang w:val="en-US"/>
        </w:rPr>
        <w:t>\\</w:t>
      </w:r>
      <w:r w:rsidRPr="00A771AC">
        <w:rPr>
          <w:color w:val="C3E88D"/>
          <w:lang w:val="en-US"/>
        </w:rPr>
        <w:t>javaLAB</w:t>
      </w:r>
      <w:r w:rsidRPr="00A771AC">
        <w:rPr>
          <w:color w:val="89DDFF"/>
          <w:lang w:val="en-US"/>
        </w:rPr>
        <w:t>\\</w:t>
      </w:r>
      <w:r w:rsidRPr="00A771AC">
        <w:rPr>
          <w:color w:val="C3E88D"/>
          <w:lang w:val="en-US"/>
        </w:rPr>
        <w:t>laba_2-main</w:t>
      </w:r>
      <w:r w:rsidRPr="00A771AC">
        <w:rPr>
          <w:color w:val="89DDFF"/>
          <w:lang w:val="en-US"/>
        </w:rPr>
        <w:t>\\</w:t>
      </w:r>
      <w:r w:rsidRPr="00A771AC">
        <w:rPr>
          <w:color w:val="C3E88D"/>
          <w:lang w:val="en-US"/>
        </w:rPr>
        <w:t>Laba 2</w:t>
      </w:r>
      <w:r w:rsidRPr="00A771AC">
        <w:rPr>
          <w:color w:val="89DDFF"/>
          <w:lang w:val="en-US"/>
        </w:rPr>
        <w:t>\\</w:t>
      </w:r>
      <w:r w:rsidRPr="00A771AC">
        <w:rPr>
          <w:color w:val="C3E88D"/>
          <w:lang w:val="en-US"/>
        </w:rPr>
        <w:t>output.txt"</w:t>
      </w:r>
      <w:r w:rsidRPr="00A771AC">
        <w:rPr>
          <w:color w:val="89DDFF"/>
          <w:lang w:val="en-US"/>
        </w:rPr>
        <w:t>))) {</w:t>
      </w:r>
      <w:r w:rsidRPr="00A771AC">
        <w:rPr>
          <w:color w:val="89DDFF"/>
          <w:lang w:val="en-US"/>
        </w:rPr>
        <w:br/>
        <w:t xml:space="preserve">        </w:t>
      </w:r>
      <w:r w:rsidRPr="00A771AC">
        <w:rPr>
          <w:color w:val="C3CEE3"/>
          <w:lang w:val="en-US"/>
        </w:rPr>
        <w:t>String l</w:t>
      </w:r>
      <w:r w:rsidRPr="00A771AC">
        <w:rPr>
          <w:color w:val="89DDFF"/>
          <w:lang w:val="en-US"/>
        </w:rPr>
        <w:t>;</w:t>
      </w:r>
      <w:r w:rsidRPr="00A771AC">
        <w:rPr>
          <w:color w:val="89DDFF"/>
          <w:lang w:val="en-US"/>
        </w:rPr>
        <w:br/>
        <w:t xml:space="preserve">        </w:t>
      </w:r>
      <w:proofErr w:type="spellStart"/>
      <w:r w:rsidRPr="00A771AC">
        <w:rPr>
          <w:i/>
          <w:iCs/>
          <w:color w:val="C792EA"/>
          <w:lang w:val="en-US"/>
        </w:rPr>
        <w:t>boolean</w:t>
      </w:r>
      <w:proofErr w:type="spellEnd"/>
      <w:r w:rsidRPr="00A771AC">
        <w:rPr>
          <w:i/>
          <w:iCs/>
          <w:color w:val="C792EA"/>
          <w:lang w:val="en-US"/>
        </w:rPr>
        <w:t xml:space="preserve"> </w:t>
      </w:r>
      <w:r w:rsidRPr="00A771AC">
        <w:rPr>
          <w:color w:val="C3CEE3"/>
          <w:lang w:val="en-US"/>
        </w:rPr>
        <w:t xml:space="preserve">ok </w:t>
      </w:r>
      <w:r w:rsidRPr="00A771AC">
        <w:rPr>
          <w:color w:val="89DDFF"/>
          <w:lang w:val="en-US"/>
        </w:rPr>
        <w:t xml:space="preserve">= </w:t>
      </w:r>
      <w:r w:rsidRPr="00A771AC">
        <w:rPr>
          <w:i/>
          <w:iCs/>
          <w:color w:val="C792EA"/>
          <w:lang w:val="en-US"/>
        </w:rPr>
        <w:t>false</w:t>
      </w:r>
      <w:r w:rsidRPr="00A771AC">
        <w:rPr>
          <w:color w:val="89DDFF"/>
          <w:lang w:val="en-US"/>
        </w:rPr>
        <w:t>;</w:t>
      </w:r>
      <w:r w:rsidRPr="00A771AC">
        <w:rPr>
          <w:color w:val="89DDFF"/>
          <w:lang w:val="en-US"/>
        </w:rPr>
        <w:br/>
        <w:t xml:space="preserve">        </w:t>
      </w:r>
      <w:r w:rsidRPr="00A771AC">
        <w:rPr>
          <w:i/>
          <w:iCs/>
          <w:color w:val="C792EA"/>
          <w:lang w:val="en-US"/>
        </w:rPr>
        <w:t xml:space="preserve">while </w:t>
      </w:r>
      <w:r w:rsidRPr="00A771AC">
        <w:rPr>
          <w:color w:val="89DDFF"/>
          <w:lang w:val="en-US"/>
        </w:rPr>
        <w:t>((</w:t>
      </w:r>
      <w:r w:rsidRPr="00A771AC">
        <w:rPr>
          <w:color w:val="C3CEE3"/>
          <w:lang w:val="en-US"/>
        </w:rPr>
        <w:t xml:space="preserve">l </w:t>
      </w:r>
      <w:r w:rsidRPr="00A771AC">
        <w:rPr>
          <w:color w:val="89DDFF"/>
          <w:lang w:val="en-US"/>
        </w:rPr>
        <w:t xml:space="preserve">= </w:t>
      </w:r>
      <w:proofErr w:type="spellStart"/>
      <w:r w:rsidRPr="00A771AC">
        <w:rPr>
          <w:color w:val="C3CEE3"/>
          <w:lang w:val="en-US"/>
        </w:rPr>
        <w:t>inputStream</w:t>
      </w:r>
      <w:r w:rsidRPr="00A771AC">
        <w:rPr>
          <w:color w:val="89DDFF"/>
          <w:lang w:val="en-US"/>
        </w:rPr>
        <w:t>.</w:t>
      </w:r>
      <w:r w:rsidRPr="00A771AC">
        <w:rPr>
          <w:color w:val="C3CEE3"/>
          <w:lang w:val="en-US"/>
        </w:rPr>
        <w:t>readLine</w:t>
      </w:r>
      <w:proofErr w:type="spellEnd"/>
      <w:r w:rsidRPr="00A771AC">
        <w:rPr>
          <w:color w:val="89DDFF"/>
          <w:lang w:val="en-US"/>
        </w:rPr>
        <w:t xml:space="preserve">()) != </w:t>
      </w:r>
      <w:r w:rsidRPr="00A771AC">
        <w:rPr>
          <w:i/>
          <w:iCs/>
          <w:color w:val="C792EA"/>
          <w:lang w:val="en-US"/>
        </w:rPr>
        <w:t>null</w:t>
      </w:r>
      <w:r w:rsidRPr="00A771AC">
        <w:rPr>
          <w:color w:val="89DDFF"/>
          <w:lang w:val="en-US"/>
        </w:rPr>
        <w:t>) {</w:t>
      </w:r>
      <w:r w:rsidRPr="00A771AC">
        <w:rPr>
          <w:color w:val="89DDFF"/>
          <w:lang w:val="en-US"/>
        </w:rPr>
        <w:br/>
        <w:t xml:space="preserve">            </w:t>
      </w:r>
      <w:r w:rsidRPr="00A771AC">
        <w:rPr>
          <w:i/>
          <w:iCs/>
          <w:color w:val="C792EA"/>
          <w:lang w:val="en-US"/>
        </w:rPr>
        <w:t xml:space="preserve">if </w:t>
      </w:r>
      <w:r w:rsidRPr="00A771AC">
        <w:rPr>
          <w:color w:val="89DDFF"/>
          <w:lang w:val="en-US"/>
        </w:rPr>
        <w:t>((</w:t>
      </w:r>
      <w:proofErr w:type="spellStart"/>
      <w:r w:rsidRPr="00A771AC">
        <w:rPr>
          <w:color w:val="C3CEE3"/>
          <w:lang w:val="en-US"/>
        </w:rPr>
        <w:t>l</w:t>
      </w:r>
      <w:r w:rsidRPr="00A771AC">
        <w:rPr>
          <w:color w:val="89DDFF"/>
          <w:lang w:val="en-US"/>
        </w:rPr>
        <w:t>.</w:t>
      </w:r>
      <w:r w:rsidRPr="00A771AC">
        <w:rPr>
          <w:color w:val="C3CEE3"/>
          <w:lang w:val="en-US"/>
        </w:rPr>
        <w:t>indexOf</w:t>
      </w:r>
      <w:proofErr w:type="spellEnd"/>
      <w:r w:rsidRPr="00A771AC">
        <w:rPr>
          <w:color w:val="89DDFF"/>
          <w:lang w:val="en-US"/>
        </w:rPr>
        <w:t>(</w:t>
      </w:r>
      <w:r w:rsidRPr="00A771AC">
        <w:rPr>
          <w:color w:val="C3E88D"/>
          <w:lang w:val="en-US"/>
        </w:rPr>
        <w:t>'!'</w:t>
      </w:r>
      <w:r w:rsidRPr="00A771AC">
        <w:rPr>
          <w:color w:val="89DDFF"/>
          <w:lang w:val="en-US"/>
        </w:rPr>
        <w:t xml:space="preserve">) == </w:t>
      </w:r>
      <w:proofErr w:type="spellStart"/>
      <w:proofErr w:type="gramStart"/>
      <w:r w:rsidRPr="00A771AC">
        <w:rPr>
          <w:color w:val="C3CEE3"/>
          <w:lang w:val="en-US"/>
        </w:rPr>
        <w:t>l</w:t>
      </w:r>
      <w:r w:rsidRPr="00A771AC">
        <w:rPr>
          <w:color w:val="89DDFF"/>
          <w:lang w:val="en-US"/>
        </w:rPr>
        <w:t>.</w:t>
      </w:r>
      <w:r w:rsidRPr="00A771AC">
        <w:rPr>
          <w:color w:val="C3CEE3"/>
          <w:lang w:val="en-US"/>
        </w:rPr>
        <w:t>length</w:t>
      </w:r>
      <w:proofErr w:type="spellEnd"/>
      <w:r w:rsidRPr="00A771AC">
        <w:rPr>
          <w:color w:val="89DDFF"/>
          <w:lang w:val="en-US"/>
        </w:rPr>
        <w:t>(</w:t>
      </w:r>
      <w:proofErr w:type="gramEnd"/>
      <w:r w:rsidRPr="00A771AC">
        <w:rPr>
          <w:color w:val="89DDFF"/>
          <w:lang w:val="en-US"/>
        </w:rPr>
        <w:t xml:space="preserve">) - </w:t>
      </w:r>
      <w:r w:rsidRPr="00A771AC">
        <w:rPr>
          <w:color w:val="F78C6C"/>
          <w:lang w:val="en-US"/>
        </w:rPr>
        <w:t>1</w:t>
      </w:r>
      <w:r w:rsidRPr="00A771AC">
        <w:rPr>
          <w:color w:val="89DDFF"/>
          <w:lang w:val="en-US"/>
        </w:rPr>
        <w:t>) &amp; !</w:t>
      </w:r>
      <w:r w:rsidRPr="00A771AC">
        <w:rPr>
          <w:color w:val="C3CEE3"/>
          <w:lang w:val="en-US"/>
        </w:rPr>
        <w:t>ok</w:t>
      </w:r>
      <w:r w:rsidRPr="00A771AC">
        <w:rPr>
          <w:color w:val="89DDFF"/>
          <w:lang w:val="en-US"/>
        </w:rPr>
        <w:t>) {</w:t>
      </w:r>
      <w:r w:rsidRPr="00A771AC">
        <w:rPr>
          <w:color w:val="89DDFF"/>
          <w:lang w:val="en-US"/>
        </w:rPr>
        <w:br/>
        <w:t xml:space="preserve">                </w:t>
      </w:r>
      <w:r w:rsidRPr="00A771AC">
        <w:rPr>
          <w:color w:val="C3CEE3"/>
          <w:lang w:val="en-US"/>
        </w:rPr>
        <w:t xml:space="preserve">ok </w:t>
      </w:r>
      <w:r w:rsidRPr="00A771AC">
        <w:rPr>
          <w:color w:val="89DDFF"/>
          <w:lang w:val="en-US"/>
        </w:rPr>
        <w:t xml:space="preserve">= </w:t>
      </w:r>
      <w:r w:rsidRPr="00A771AC">
        <w:rPr>
          <w:i/>
          <w:iCs/>
          <w:color w:val="C792EA"/>
          <w:lang w:val="en-US"/>
        </w:rPr>
        <w:t>true</w:t>
      </w:r>
      <w:r w:rsidRPr="00A771AC">
        <w:rPr>
          <w:color w:val="89DDFF"/>
          <w:lang w:val="en-US"/>
        </w:rPr>
        <w:t>;</w:t>
      </w:r>
      <w:r w:rsidRPr="00A771AC">
        <w:rPr>
          <w:color w:val="89DDFF"/>
          <w:lang w:val="en-US"/>
        </w:rPr>
        <w:br/>
        <w:t xml:space="preserve">            } </w:t>
      </w:r>
      <w:r w:rsidRPr="00A771AC">
        <w:rPr>
          <w:i/>
          <w:iCs/>
          <w:color w:val="C792EA"/>
          <w:lang w:val="en-US"/>
        </w:rPr>
        <w:t xml:space="preserve">else </w:t>
      </w:r>
      <w:proofErr w:type="spellStart"/>
      <w:r w:rsidRPr="00A771AC">
        <w:rPr>
          <w:color w:val="C3CEE3"/>
          <w:lang w:val="en-US"/>
        </w:rPr>
        <w:t>outputStream</w:t>
      </w:r>
      <w:r w:rsidRPr="00A771AC">
        <w:rPr>
          <w:color w:val="89DDFF"/>
          <w:lang w:val="en-US"/>
        </w:rPr>
        <w:t>.</w:t>
      </w:r>
      <w:r w:rsidRPr="00A771AC">
        <w:rPr>
          <w:color w:val="C3CEE3"/>
          <w:lang w:val="en-US"/>
        </w:rPr>
        <w:t>println</w:t>
      </w:r>
      <w:proofErr w:type="spellEnd"/>
      <w:r w:rsidRPr="00A771AC">
        <w:rPr>
          <w:color w:val="89DDFF"/>
          <w:lang w:val="en-US"/>
        </w:rPr>
        <w:t>(</w:t>
      </w:r>
      <w:r w:rsidRPr="00A771AC">
        <w:rPr>
          <w:color w:val="C3CEE3"/>
          <w:lang w:val="en-US"/>
        </w:rPr>
        <w:t>l</w:t>
      </w:r>
      <w:r w:rsidRPr="00A771AC">
        <w:rPr>
          <w:color w:val="89DDFF"/>
          <w:lang w:val="en-US"/>
        </w:rPr>
        <w:t>);</w:t>
      </w:r>
      <w:r w:rsidRPr="00A771AC">
        <w:rPr>
          <w:color w:val="89DDFF"/>
          <w:lang w:val="en-US"/>
        </w:rPr>
        <w:br/>
        <w:t xml:space="preserve">        }</w:t>
      </w:r>
      <w:r w:rsidRPr="00A771AC">
        <w:rPr>
          <w:color w:val="89DDFF"/>
          <w:lang w:val="en-US"/>
        </w:rPr>
        <w:br/>
        <w:t xml:space="preserve">    } </w:t>
      </w:r>
      <w:r w:rsidRPr="00A771AC">
        <w:rPr>
          <w:i/>
          <w:iCs/>
          <w:color w:val="C792EA"/>
          <w:lang w:val="en-US"/>
        </w:rPr>
        <w:t xml:space="preserve">catch </w:t>
      </w:r>
      <w:r w:rsidRPr="00A771AC">
        <w:rPr>
          <w:color w:val="89DDFF"/>
          <w:lang w:val="en-US"/>
        </w:rPr>
        <w:t>(</w:t>
      </w:r>
      <w:proofErr w:type="spellStart"/>
      <w:r w:rsidRPr="00A771AC">
        <w:rPr>
          <w:color w:val="C3CEE3"/>
          <w:lang w:val="en-US"/>
        </w:rPr>
        <w:t>FileNotFoundException</w:t>
      </w:r>
      <w:proofErr w:type="spellEnd"/>
      <w:r w:rsidRPr="00A771AC">
        <w:rPr>
          <w:color w:val="C3CEE3"/>
          <w:lang w:val="en-US"/>
        </w:rPr>
        <w:t xml:space="preserve"> e</w:t>
      </w:r>
      <w:r w:rsidRPr="00A771AC">
        <w:rPr>
          <w:color w:val="89DDFF"/>
          <w:lang w:val="en-US"/>
        </w:rPr>
        <w:t>) {</w:t>
      </w:r>
      <w:r w:rsidRPr="00A771AC">
        <w:rPr>
          <w:color w:val="89DDFF"/>
          <w:lang w:val="en-US"/>
        </w:rPr>
        <w:br/>
        <w:t xml:space="preserve">        </w:t>
      </w:r>
      <w:proofErr w:type="spellStart"/>
      <w:r w:rsidRPr="00A771AC">
        <w:rPr>
          <w:color w:val="C3CEE3"/>
          <w:lang w:val="en-US"/>
        </w:rPr>
        <w:t>e</w:t>
      </w:r>
      <w:r w:rsidRPr="00A771AC">
        <w:rPr>
          <w:color w:val="89DDFF"/>
          <w:lang w:val="en-US"/>
        </w:rPr>
        <w:t>.</w:t>
      </w:r>
      <w:r w:rsidRPr="00A771AC">
        <w:rPr>
          <w:color w:val="C3CEE3"/>
          <w:lang w:val="en-US"/>
        </w:rPr>
        <w:t>printStackTrace</w:t>
      </w:r>
      <w:proofErr w:type="spellEnd"/>
      <w:r w:rsidRPr="00A771AC">
        <w:rPr>
          <w:color w:val="89DDFF"/>
          <w:lang w:val="en-US"/>
        </w:rPr>
        <w:t>();</w:t>
      </w:r>
      <w:r w:rsidRPr="00A771AC">
        <w:rPr>
          <w:color w:val="89DDFF"/>
          <w:lang w:val="en-US"/>
        </w:rPr>
        <w:br/>
        <w:t xml:space="preserve">    } </w:t>
      </w:r>
      <w:r w:rsidRPr="00A771AC">
        <w:rPr>
          <w:i/>
          <w:iCs/>
          <w:color w:val="C792EA"/>
          <w:lang w:val="en-US"/>
        </w:rPr>
        <w:t xml:space="preserve">catch </w:t>
      </w:r>
      <w:r w:rsidRPr="00A771AC">
        <w:rPr>
          <w:color w:val="89DDFF"/>
          <w:lang w:val="en-US"/>
        </w:rPr>
        <w:t>(</w:t>
      </w:r>
      <w:proofErr w:type="spellStart"/>
      <w:r w:rsidRPr="00A771AC">
        <w:rPr>
          <w:color w:val="C3CEE3"/>
          <w:lang w:val="en-US"/>
        </w:rPr>
        <w:t>IOException</w:t>
      </w:r>
      <w:proofErr w:type="spellEnd"/>
      <w:r w:rsidRPr="00A771AC">
        <w:rPr>
          <w:color w:val="C3CEE3"/>
          <w:lang w:val="en-US"/>
        </w:rPr>
        <w:t xml:space="preserve"> e</w:t>
      </w:r>
      <w:r w:rsidRPr="00A771AC">
        <w:rPr>
          <w:color w:val="89DDFF"/>
          <w:lang w:val="en-US"/>
        </w:rPr>
        <w:t>) {</w:t>
      </w:r>
      <w:r w:rsidRPr="00A771AC">
        <w:rPr>
          <w:color w:val="89DDFF"/>
          <w:lang w:val="en-US"/>
        </w:rPr>
        <w:br/>
        <w:t xml:space="preserve">        </w:t>
      </w:r>
      <w:proofErr w:type="spellStart"/>
      <w:r w:rsidRPr="00A771AC">
        <w:rPr>
          <w:color w:val="C3CEE3"/>
          <w:lang w:val="en-US"/>
        </w:rPr>
        <w:t>e</w:t>
      </w:r>
      <w:r w:rsidRPr="00A771AC">
        <w:rPr>
          <w:color w:val="89DDFF"/>
          <w:lang w:val="en-US"/>
        </w:rPr>
        <w:t>.</w:t>
      </w:r>
      <w:r w:rsidRPr="00A771AC">
        <w:rPr>
          <w:color w:val="C3CEE3"/>
          <w:lang w:val="en-US"/>
        </w:rPr>
        <w:t>printStackTrace</w:t>
      </w:r>
      <w:proofErr w:type="spellEnd"/>
      <w:r w:rsidRPr="00A771AC">
        <w:rPr>
          <w:color w:val="89DDFF"/>
          <w:lang w:val="en-US"/>
        </w:rPr>
        <w:t>();</w:t>
      </w:r>
      <w:r w:rsidRPr="00A771AC">
        <w:rPr>
          <w:color w:val="89DDFF"/>
          <w:lang w:val="en-US"/>
        </w:rPr>
        <w:br/>
      </w:r>
      <w:r w:rsidRPr="00A771AC">
        <w:rPr>
          <w:color w:val="89DDFF"/>
          <w:lang w:val="en-US"/>
        </w:rPr>
        <w:lastRenderedPageBreak/>
        <w:t xml:space="preserve">    }</w:t>
      </w:r>
      <w:r w:rsidRPr="00A771AC">
        <w:rPr>
          <w:color w:val="89DDFF"/>
          <w:lang w:val="en-US"/>
        </w:rPr>
        <w:br/>
        <w:t>}</w:t>
      </w:r>
    </w:p>
    <w:p w14:paraId="7DD7CD85" w14:textId="77777777" w:rsidR="00A771AC" w:rsidRDefault="00A771AC" w:rsidP="006E4A4E">
      <w:pPr>
        <w:rPr>
          <w:sz w:val="28"/>
          <w:szCs w:val="28"/>
          <w:lang w:val="uk-UA"/>
        </w:rPr>
      </w:pPr>
    </w:p>
    <w:p w14:paraId="7241FD7B" w14:textId="71FFCFE7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3B45F37B" w14:textId="1AAC7DBF" w:rsidR="00EC7016" w:rsidRDefault="00EC7016" w:rsidP="006E4A4E">
      <w:pPr>
        <w:rPr>
          <w:sz w:val="28"/>
          <w:szCs w:val="28"/>
          <w:lang w:val="uk-UA"/>
        </w:rPr>
      </w:pPr>
    </w:p>
    <w:p w14:paraId="5D3A3C7C" w14:textId="2A4D09F2" w:rsidR="0094069F" w:rsidRPr="001D6B55" w:rsidRDefault="002E6AEE" w:rsidP="00A771AC">
      <w:pPr>
        <w:pStyle w:val="a9"/>
        <w:spacing w:before="120" w:after="120" w:line="360" w:lineRule="auto"/>
        <w:ind w:firstLine="0"/>
        <w:jc w:val="both"/>
        <w:rPr>
          <w:noProof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1D6B55">
        <w:rPr>
          <w:sz w:val="28"/>
          <w:szCs w:val="28"/>
        </w:rPr>
        <w:t>в</w:t>
      </w:r>
      <w:r w:rsidR="001D6B55" w:rsidRPr="00BC0C18">
        <w:rPr>
          <w:sz w:val="28"/>
          <w:szCs w:val="28"/>
        </w:rPr>
        <w:t>ивчити</w:t>
      </w:r>
      <w:proofErr w:type="spellEnd"/>
      <w:r w:rsidR="001D6B55" w:rsidRPr="00BC0C18">
        <w:rPr>
          <w:sz w:val="28"/>
          <w:szCs w:val="28"/>
        </w:rPr>
        <w:t xml:space="preserve"> </w:t>
      </w:r>
      <w:proofErr w:type="spellStart"/>
      <w:r w:rsidR="001D6B55" w:rsidRPr="00BC0C18">
        <w:rPr>
          <w:sz w:val="28"/>
          <w:szCs w:val="28"/>
        </w:rPr>
        <w:t>особливості</w:t>
      </w:r>
      <w:proofErr w:type="spellEnd"/>
      <w:r w:rsidR="001D6B55" w:rsidRPr="00BC0C18">
        <w:rPr>
          <w:sz w:val="28"/>
          <w:szCs w:val="28"/>
        </w:rPr>
        <w:t xml:space="preserve"> </w:t>
      </w:r>
      <w:proofErr w:type="spellStart"/>
      <w:r w:rsidR="001D6B55" w:rsidRPr="00BC0C18">
        <w:rPr>
          <w:sz w:val="28"/>
          <w:szCs w:val="28"/>
        </w:rPr>
        <w:t>обробки</w:t>
      </w:r>
      <w:proofErr w:type="spellEnd"/>
      <w:r w:rsidR="001D6B55" w:rsidRPr="00BC0C18">
        <w:rPr>
          <w:sz w:val="28"/>
          <w:szCs w:val="28"/>
        </w:rPr>
        <w:t xml:space="preserve">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7DF6D8F" w14:textId="77777777" w:rsidR="00FF277D" w:rsidRPr="001D6B55" w:rsidRDefault="00FF277D" w:rsidP="00FF277D"/>
    <w:sectPr w:rsidR="00FF277D" w:rsidRPr="001D6B55" w:rsidSect="000C2C64">
      <w:headerReference w:type="default" r:id="rId10"/>
      <w:footerReference w:type="default" r:id="rId11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0051E" w14:textId="77777777" w:rsidR="0092155A" w:rsidRDefault="0092155A" w:rsidP="000C2C64">
      <w:r>
        <w:separator/>
      </w:r>
    </w:p>
  </w:endnote>
  <w:endnote w:type="continuationSeparator" w:id="0">
    <w:p w14:paraId="4102741F" w14:textId="77777777" w:rsidR="0092155A" w:rsidRDefault="0092155A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78852" w14:textId="77777777" w:rsidR="0092155A" w:rsidRDefault="0092155A" w:rsidP="000C2C64">
      <w:r>
        <w:separator/>
      </w:r>
    </w:p>
  </w:footnote>
  <w:footnote w:type="continuationSeparator" w:id="0">
    <w:p w14:paraId="27AE43A4" w14:textId="77777777" w:rsidR="0092155A" w:rsidRDefault="0092155A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5C68B4C4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B1012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B1012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771AC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771AC"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276FE258" w:rsidR="00346545" w:rsidRPr="00DF365B" w:rsidRDefault="00A771AC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Бужняк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231A7835" w:rsidR="00346545" w:rsidRPr="00A800B0" w:rsidRDefault="001D6B5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5C68B4C4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B1012B">
                        <w:rPr>
                          <w:sz w:val="28"/>
                          <w:szCs w:val="28"/>
                        </w:rPr>
                        <w:t>0</w:t>
                      </w:r>
                      <w:r w:rsidR="00B1012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A771AC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A771AC"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276FE258" w:rsidR="00346545" w:rsidRPr="00DF365B" w:rsidRDefault="00A771AC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Бужняк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231A7835" w:rsidR="00346545" w:rsidRPr="00A800B0" w:rsidRDefault="001D6B5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00DE30E5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A771AC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2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40345E86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EC7016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EC7016"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="00EC7016">
                              <w:rPr>
                                <w:sz w:val="28"/>
                                <w:szCs w:val="28"/>
                              </w:rPr>
                              <w:t>.23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00DE30E5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A771AC">
                        <w:rPr>
                          <w:rFonts w:ascii="Calibri" w:hAnsi="Calibri"/>
                          <w:noProof/>
                          <w:lang w:val="en-US"/>
                        </w:rPr>
                        <w:t>2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40345E86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EC7016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EC7016"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="00EC7016">
                        <w:rPr>
                          <w:sz w:val="28"/>
                          <w:szCs w:val="28"/>
                        </w:rPr>
                        <w:t>.23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29DA"/>
    <w:multiLevelType w:val="hybridMultilevel"/>
    <w:tmpl w:val="75941F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5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6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7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4"/>
  </w:num>
  <w:num w:numId="5">
    <w:abstractNumId w:val="16"/>
  </w:num>
  <w:num w:numId="6">
    <w:abstractNumId w:val="17"/>
  </w:num>
  <w:num w:numId="7">
    <w:abstractNumId w:val="11"/>
  </w:num>
  <w:num w:numId="8">
    <w:abstractNumId w:val="21"/>
  </w:num>
  <w:num w:numId="9">
    <w:abstractNumId w:val="8"/>
  </w:num>
  <w:num w:numId="10">
    <w:abstractNumId w:val="10"/>
  </w:num>
  <w:num w:numId="11">
    <w:abstractNumId w:val="22"/>
  </w:num>
  <w:num w:numId="12">
    <w:abstractNumId w:val="18"/>
  </w:num>
  <w:num w:numId="13">
    <w:abstractNumId w:val="3"/>
  </w:num>
  <w:num w:numId="14">
    <w:abstractNumId w:val="19"/>
  </w:num>
  <w:num w:numId="15">
    <w:abstractNumId w:val="13"/>
  </w:num>
  <w:num w:numId="16">
    <w:abstractNumId w:val="4"/>
  </w:num>
  <w:num w:numId="17">
    <w:abstractNumId w:val="23"/>
  </w:num>
  <w:num w:numId="18">
    <w:abstractNumId w:val="15"/>
  </w:num>
  <w:num w:numId="19">
    <w:abstractNumId w:val="12"/>
  </w:num>
  <w:num w:numId="20">
    <w:abstractNumId w:val="9"/>
  </w:num>
  <w:num w:numId="21">
    <w:abstractNumId w:val="5"/>
  </w:num>
  <w:num w:numId="22">
    <w:abstractNumId w:val="6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155A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771AC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Kolya532/Java/tree/main/&#1051;&#1072;&#1073;&#1072;&#1088;&#1072;&#1090;&#1086;&#1088;&#1085;&#1072;%20&#1088;&#1086;&#1073;&#1086;&#1090;&#1072;%202(String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3B326-946F-4417-A905-FBFD1C07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198</TotalTime>
  <Pages>3</Pages>
  <Words>1678</Words>
  <Characters>958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41</cp:revision>
  <cp:lastPrinted>2016-12-23T10:35:00Z</cp:lastPrinted>
  <dcterms:created xsi:type="dcterms:W3CDTF">2020-10-26T15:20:00Z</dcterms:created>
  <dcterms:modified xsi:type="dcterms:W3CDTF">2021-06-11T05:05:00Z</dcterms:modified>
</cp:coreProperties>
</file>